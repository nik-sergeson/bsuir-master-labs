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67" w:rsidRDefault="00B96AB7" w:rsidP="00B96AB7">
      <w:pPr>
        <w:pStyle w:val="2"/>
      </w:pPr>
      <w:r>
        <w:t>Цель работы</w:t>
      </w:r>
    </w:p>
    <w:p w:rsidR="00B96AB7" w:rsidRDefault="00B96AB7" w:rsidP="00B96AB7"/>
    <w:p w:rsidR="00B96AB7" w:rsidRDefault="00B96AB7" w:rsidP="00B96AB7">
      <w:r>
        <w:t xml:space="preserve">Разработать архитектуру компьютерной сети предприятия </w:t>
      </w:r>
      <w:r w:rsidR="0074780A">
        <w:rPr>
          <w:color w:val="000000" w:themeColor="text1"/>
        </w:rPr>
        <w:t xml:space="preserve">«Закодированные </w:t>
      </w:r>
      <w:proofErr w:type="spellStart"/>
      <w:r w:rsidR="0074780A">
        <w:rPr>
          <w:color w:val="000000" w:themeColor="text1"/>
        </w:rPr>
        <w:t>системз</w:t>
      </w:r>
      <w:proofErr w:type="spellEnd"/>
      <w:r w:rsidR="0074780A">
        <w:rPr>
          <w:color w:val="000000" w:themeColor="text1"/>
        </w:rPr>
        <w:t>»</w:t>
      </w:r>
      <w:r w:rsidRPr="00B96AB7">
        <w:rPr>
          <w:color w:val="FF0000"/>
        </w:rPr>
        <w:t xml:space="preserve"> </w:t>
      </w:r>
      <w:r>
        <w:t>в соответствии с заданием.</w:t>
      </w:r>
    </w:p>
    <w:p w:rsidR="00B96AB7" w:rsidRDefault="00B96AB7" w:rsidP="00B96AB7"/>
    <w:p w:rsidR="00B96AB7" w:rsidRDefault="00B96AB7" w:rsidP="00B96AB7">
      <w:pPr>
        <w:pStyle w:val="2"/>
      </w:pPr>
      <w:r>
        <w:t>Ход работы</w:t>
      </w:r>
    </w:p>
    <w:p w:rsidR="00B96AB7" w:rsidRDefault="00B96AB7" w:rsidP="00B96AB7"/>
    <w:p w:rsidR="00B96AB7" w:rsidRDefault="00B96AB7" w:rsidP="00B96AB7">
      <w:r>
        <w:t>Задание приведено в таблице 1.1</w:t>
      </w:r>
    </w:p>
    <w:p w:rsidR="00B96AB7" w:rsidRDefault="00B96AB7" w:rsidP="00B96AB7"/>
    <w:p w:rsidR="00B96AB7" w:rsidRDefault="00B96AB7" w:rsidP="00B96AB7">
      <w:pPr>
        <w:pStyle w:val="af3"/>
      </w:pPr>
      <w:r>
        <w:t xml:space="preserve">Таблица 1.1 – </w:t>
      </w:r>
      <w:r w:rsidR="00FD1F39">
        <w:t>Список т</w:t>
      </w:r>
      <w:r>
        <w:t>ребования к компьютерной сети предприяти</w:t>
      </w:r>
      <w:r w:rsidR="00BD08D6">
        <w:t>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2"/>
        <w:gridCol w:w="1392"/>
        <w:gridCol w:w="940"/>
      </w:tblGrid>
      <w:tr w:rsidR="002F6FA7" w:rsidTr="00CA410A">
        <w:tc>
          <w:tcPr>
            <w:tcW w:w="8613" w:type="dxa"/>
            <w:gridSpan w:val="2"/>
            <w:vAlign w:val="center"/>
          </w:tcPr>
          <w:p w:rsidR="002F6FA7" w:rsidRDefault="002F6FA7" w:rsidP="00CA410A">
            <w:pPr>
              <w:pStyle w:val="af4"/>
            </w:pPr>
            <w:r w:rsidRPr="0057136A">
              <w:rPr>
                <w:lang w:eastAsia="ru-RU"/>
              </w:rPr>
              <w:t>Вариант</w:t>
            </w:r>
          </w:p>
        </w:tc>
        <w:tc>
          <w:tcPr>
            <w:tcW w:w="957" w:type="dxa"/>
            <w:vAlign w:val="center"/>
          </w:tcPr>
          <w:p w:rsidR="002F6FA7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14</w:t>
            </w:r>
          </w:p>
        </w:tc>
      </w:tr>
      <w:tr w:rsidR="002F6FA7" w:rsidTr="00CA410A">
        <w:tc>
          <w:tcPr>
            <w:tcW w:w="8613" w:type="dxa"/>
            <w:gridSpan w:val="2"/>
            <w:vAlign w:val="center"/>
          </w:tcPr>
          <w:p w:rsidR="002F6FA7" w:rsidRDefault="002F6FA7" w:rsidP="00CA410A">
            <w:pPr>
              <w:pStyle w:val="af4"/>
            </w:pPr>
            <w:r w:rsidRPr="0057136A">
              <w:rPr>
                <w:lang w:eastAsia="ru-RU"/>
              </w:rPr>
              <w:t>Главный офис</w:t>
            </w:r>
          </w:p>
        </w:tc>
        <w:tc>
          <w:tcPr>
            <w:tcW w:w="957" w:type="dxa"/>
            <w:vAlign w:val="center"/>
          </w:tcPr>
          <w:p w:rsidR="002F6FA7" w:rsidRPr="0074780A" w:rsidRDefault="002F6FA7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</w:t>
            </w:r>
          </w:p>
        </w:tc>
      </w:tr>
      <w:tr w:rsidR="002F6FA7" w:rsidTr="00CA410A">
        <w:tc>
          <w:tcPr>
            <w:tcW w:w="8613" w:type="dxa"/>
            <w:gridSpan w:val="2"/>
            <w:vAlign w:val="center"/>
          </w:tcPr>
          <w:p w:rsidR="002F6FA7" w:rsidRDefault="002F6FA7" w:rsidP="00CA410A">
            <w:pPr>
              <w:pStyle w:val="af4"/>
            </w:pPr>
            <w:r w:rsidRPr="0057136A">
              <w:rPr>
                <w:lang w:eastAsia="ru-RU"/>
              </w:rPr>
              <w:t>Количество удаленных офисов</w:t>
            </w:r>
          </w:p>
        </w:tc>
        <w:tc>
          <w:tcPr>
            <w:tcW w:w="957" w:type="dxa"/>
            <w:vAlign w:val="center"/>
          </w:tcPr>
          <w:p w:rsidR="002F6FA7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2</w:t>
            </w:r>
          </w:p>
        </w:tc>
      </w:tr>
      <w:tr w:rsidR="002F6FA7" w:rsidTr="00CA410A">
        <w:tc>
          <w:tcPr>
            <w:tcW w:w="8613" w:type="dxa"/>
            <w:gridSpan w:val="2"/>
            <w:vAlign w:val="center"/>
          </w:tcPr>
          <w:p w:rsidR="002F6FA7" w:rsidRDefault="002F6FA7" w:rsidP="00CA410A">
            <w:pPr>
              <w:pStyle w:val="af4"/>
            </w:pPr>
            <w:r w:rsidRPr="0057136A">
              <w:rPr>
                <w:lang w:eastAsia="ru-RU"/>
              </w:rPr>
              <w:t>Количество отделов</w:t>
            </w:r>
          </w:p>
        </w:tc>
        <w:tc>
          <w:tcPr>
            <w:tcW w:w="957" w:type="dxa"/>
            <w:vAlign w:val="center"/>
          </w:tcPr>
          <w:p w:rsidR="002F6FA7" w:rsidRPr="0074780A" w:rsidRDefault="002F6FA7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4</w:t>
            </w:r>
          </w:p>
        </w:tc>
      </w:tr>
      <w:tr w:rsidR="0057136A" w:rsidTr="00CA410A">
        <w:trPr>
          <w:trHeight w:val="144"/>
        </w:trPr>
        <w:tc>
          <w:tcPr>
            <w:tcW w:w="7196" w:type="dxa"/>
            <w:vMerge w:val="restart"/>
            <w:vAlign w:val="center"/>
          </w:tcPr>
          <w:p w:rsidR="0057136A" w:rsidRDefault="0057136A" w:rsidP="00CA410A">
            <w:pPr>
              <w:pStyle w:val="af4"/>
            </w:pPr>
            <w:r w:rsidRPr="0057136A">
              <w:rPr>
                <w:lang w:eastAsia="ru-RU"/>
              </w:rPr>
              <w:t>Общее количество компьютеров в отделе</w:t>
            </w:r>
          </w:p>
        </w:tc>
        <w:tc>
          <w:tcPr>
            <w:tcW w:w="1417" w:type="dxa"/>
            <w:vAlign w:val="center"/>
          </w:tcPr>
          <w:p w:rsidR="0057136A" w:rsidRDefault="0057136A" w:rsidP="00CA410A">
            <w:pPr>
              <w:pStyle w:val="af4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57136A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9</w:t>
            </w:r>
          </w:p>
        </w:tc>
      </w:tr>
      <w:tr w:rsidR="0057136A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57136A" w:rsidRPr="0057136A" w:rsidRDefault="0057136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7136A" w:rsidRDefault="0057136A" w:rsidP="00CA410A">
            <w:pPr>
              <w:pStyle w:val="af4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 w:rsidR="0057136A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10</w:t>
            </w:r>
          </w:p>
        </w:tc>
      </w:tr>
      <w:tr w:rsidR="0057136A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57136A" w:rsidRPr="0057136A" w:rsidRDefault="0057136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7136A" w:rsidRDefault="0057136A" w:rsidP="00CA410A">
            <w:pPr>
              <w:pStyle w:val="af4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 w:rsidR="0057136A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10</w:t>
            </w:r>
          </w:p>
        </w:tc>
      </w:tr>
      <w:tr w:rsidR="0057136A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57136A" w:rsidRPr="0057136A" w:rsidRDefault="0057136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7136A" w:rsidRDefault="0057136A" w:rsidP="00CA410A">
            <w:pPr>
              <w:pStyle w:val="af4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 w:rsidR="0057136A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7</w:t>
            </w:r>
          </w:p>
        </w:tc>
      </w:tr>
      <w:tr w:rsidR="0057136A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57136A" w:rsidRPr="0057136A" w:rsidRDefault="0057136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7136A" w:rsidRDefault="0057136A" w:rsidP="00CA410A">
            <w:pPr>
              <w:pStyle w:val="af4"/>
              <w:jc w:val="center"/>
            </w:pPr>
            <w:r>
              <w:t>5</w:t>
            </w:r>
          </w:p>
        </w:tc>
        <w:tc>
          <w:tcPr>
            <w:tcW w:w="957" w:type="dxa"/>
            <w:vAlign w:val="center"/>
          </w:tcPr>
          <w:p w:rsidR="0057136A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0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 w:val="restart"/>
            <w:vAlign w:val="center"/>
          </w:tcPr>
          <w:p w:rsidR="00345F23" w:rsidRDefault="00345F23" w:rsidP="00CA410A">
            <w:pPr>
              <w:pStyle w:val="af4"/>
            </w:pPr>
            <w:r w:rsidRPr="0057136A">
              <w:rPr>
                <w:lang w:eastAsia="ru-RU"/>
              </w:rPr>
              <w:t xml:space="preserve">Количество компьютеров в отделе головного </w:t>
            </w:r>
            <w:r>
              <w:rPr>
                <w:lang w:eastAsia="ru-RU"/>
              </w:rPr>
              <w:t>офиса</w:t>
            </w: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3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3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4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 w:rsidR="00345F23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3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5</w:t>
            </w:r>
          </w:p>
        </w:tc>
        <w:tc>
          <w:tcPr>
            <w:tcW w:w="957" w:type="dxa"/>
            <w:vAlign w:val="center"/>
          </w:tcPr>
          <w:p w:rsidR="00345F23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0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 w:val="restart"/>
            <w:vAlign w:val="center"/>
          </w:tcPr>
          <w:p w:rsidR="00345F23" w:rsidRDefault="00345F23" w:rsidP="00CA410A">
            <w:pPr>
              <w:pStyle w:val="af4"/>
            </w:pPr>
            <w:r w:rsidRPr="0057136A">
              <w:rPr>
                <w:lang w:eastAsia="ru-RU"/>
              </w:rPr>
              <w:t>Кол-во компьюте</w:t>
            </w:r>
            <w:r>
              <w:rPr>
                <w:lang w:eastAsia="ru-RU"/>
              </w:rPr>
              <w:t>ров в отделе 1-го удаленного оф</w:t>
            </w:r>
            <w:r w:rsidRPr="0057136A">
              <w:rPr>
                <w:lang w:eastAsia="ru-RU"/>
              </w:rPr>
              <w:t>иса</w:t>
            </w: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5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6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5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3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5</w:t>
            </w:r>
          </w:p>
        </w:tc>
        <w:tc>
          <w:tcPr>
            <w:tcW w:w="957" w:type="dxa"/>
            <w:vAlign w:val="center"/>
          </w:tcPr>
          <w:p w:rsidR="00345F23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0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 w:val="restart"/>
            <w:vAlign w:val="center"/>
          </w:tcPr>
          <w:p w:rsidR="00345F23" w:rsidRDefault="00345F23" w:rsidP="00CA410A">
            <w:pPr>
              <w:pStyle w:val="af4"/>
            </w:pPr>
            <w:r w:rsidRPr="0057136A">
              <w:t>Кол-во компьют</w:t>
            </w:r>
            <w:r>
              <w:t>еров в отделе 2-го удаленного о</w:t>
            </w:r>
            <w:r w:rsidRPr="0057136A">
              <w:t>фиса</w:t>
            </w: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 w:rsidR="00345F23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1</w:t>
            </w:r>
          </w:p>
        </w:tc>
      </w:tr>
      <w:tr w:rsidR="00345F23" w:rsidTr="00CA410A">
        <w:trPr>
          <w:trHeight w:val="144"/>
        </w:trPr>
        <w:tc>
          <w:tcPr>
            <w:tcW w:w="7196" w:type="dxa"/>
            <w:vMerge/>
            <w:vAlign w:val="center"/>
          </w:tcPr>
          <w:p w:rsidR="00345F23" w:rsidRPr="0057136A" w:rsidRDefault="00345F23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345F23" w:rsidRDefault="00345F23" w:rsidP="00CA410A">
            <w:pPr>
              <w:pStyle w:val="af4"/>
              <w:jc w:val="center"/>
            </w:pPr>
            <w:r>
              <w:t>5</w:t>
            </w:r>
          </w:p>
        </w:tc>
        <w:tc>
          <w:tcPr>
            <w:tcW w:w="957" w:type="dxa"/>
            <w:vAlign w:val="center"/>
          </w:tcPr>
          <w:p w:rsidR="00345F23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0</w:t>
            </w:r>
          </w:p>
        </w:tc>
      </w:tr>
      <w:tr w:rsidR="00BD08D6" w:rsidTr="00CA410A">
        <w:trPr>
          <w:trHeight w:val="90"/>
        </w:trPr>
        <w:tc>
          <w:tcPr>
            <w:tcW w:w="7196" w:type="dxa"/>
            <w:vMerge w:val="restart"/>
            <w:vAlign w:val="center"/>
          </w:tcPr>
          <w:p w:rsidR="00BD08D6" w:rsidRDefault="00BD08D6" w:rsidP="00CA410A">
            <w:pPr>
              <w:pStyle w:val="af4"/>
            </w:pPr>
            <w:r w:rsidRPr="0057136A">
              <w:t>Сервера</w:t>
            </w:r>
          </w:p>
        </w:tc>
        <w:tc>
          <w:tcPr>
            <w:tcW w:w="1417" w:type="dxa"/>
            <w:vAlign w:val="center"/>
          </w:tcPr>
          <w:p w:rsidR="00BD08D6" w:rsidRPr="000F06B3" w:rsidRDefault="000F06B3" w:rsidP="00CA410A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Gate</w:t>
            </w:r>
          </w:p>
        </w:tc>
        <w:tc>
          <w:tcPr>
            <w:tcW w:w="957" w:type="dxa"/>
            <w:vAlign w:val="center"/>
          </w:tcPr>
          <w:p w:rsidR="00BD08D6" w:rsidRPr="0074780A" w:rsidRDefault="0074780A" w:rsidP="00CA410A">
            <w:pPr>
              <w:pStyle w:val="af4"/>
              <w:jc w:val="center"/>
              <w:rPr>
                <w:color w:val="000000" w:themeColor="text1"/>
              </w:rPr>
            </w:pPr>
            <w:r w:rsidRPr="0074780A">
              <w:rPr>
                <w:color w:val="000000" w:themeColor="text1"/>
              </w:rPr>
              <w:t>4</w:t>
            </w:r>
          </w:p>
        </w:tc>
      </w:tr>
      <w:tr w:rsidR="00BD08D6" w:rsidTr="00CA410A">
        <w:trPr>
          <w:trHeight w:val="90"/>
        </w:trPr>
        <w:tc>
          <w:tcPr>
            <w:tcW w:w="7196" w:type="dxa"/>
            <w:vMerge/>
            <w:vAlign w:val="center"/>
          </w:tcPr>
          <w:p w:rsidR="00BD08D6" w:rsidRPr="0057136A" w:rsidRDefault="00BD08D6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BD08D6" w:rsidRPr="000F06B3" w:rsidRDefault="000F06B3" w:rsidP="00CA410A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57" w:type="dxa"/>
            <w:vAlign w:val="center"/>
          </w:tcPr>
          <w:p w:rsidR="00BD08D6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1</w:t>
            </w:r>
          </w:p>
        </w:tc>
      </w:tr>
      <w:tr w:rsidR="00BD08D6" w:rsidTr="00CA410A">
        <w:trPr>
          <w:trHeight w:val="90"/>
        </w:trPr>
        <w:tc>
          <w:tcPr>
            <w:tcW w:w="7196" w:type="dxa"/>
            <w:vMerge/>
            <w:vAlign w:val="center"/>
          </w:tcPr>
          <w:p w:rsidR="00BD08D6" w:rsidRPr="0057136A" w:rsidRDefault="00BD08D6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BD08D6" w:rsidRPr="000F06B3" w:rsidRDefault="000F06B3" w:rsidP="00CA410A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957" w:type="dxa"/>
            <w:vAlign w:val="center"/>
          </w:tcPr>
          <w:p w:rsidR="00BD08D6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1</w:t>
            </w:r>
          </w:p>
        </w:tc>
      </w:tr>
      <w:tr w:rsidR="00BD08D6" w:rsidTr="00CA410A">
        <w:trPr>
          <w:trHeight w:val="90"/>
        </w:trPr>
        <w:tc>
          <w:tcPr>
            <w:tcW w:w="7196" w:type="dxa"/>
            <w:vMerge/>
            <w:vAlign w:val="center"/>
          </w:tcPr>
          <w:p w:rsidR="00BD08D6" w:rsidRPr="0057136A" w:rsidRDefault="00BD08D6" w:rsidP="00CA410A">
            <w:pPr>
              <w:pStyle w:val="af4"/>
            </w:pPr>
          </w:p>
        </w:tc>
        <w:tc>
          <w:tcPr>
            <w:tcW w:w="1417" w:type="dxa"/>
            <w:vAlign w:val="center"/>
          </w:tcPr>
          <w:p w:rsidR="00BD08D6" w:rsidRPr="000F06B3" w:rsidRDefault="000F06B3" w:rsidP="00CA410A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957" w:type="dxa"/>
            <w:vAlign w:val="center"/>
          </w:tcPr>
          <w:p w:rsidR="00BD08D6" w:rsidRPr="0074780A" w:rsidRDefault="000F06B3" w:rsidP="00CA410A">
            <w:pPr>
              <w:pStyle w:val="af4"/>
              <w:jc w:val="center"/>
              <w:rPr>
                <w:color w:val="000000" w:themeColor="text1"/>
                <w:lang w:val="en-US"/>
              </w:rPr>
            </w:pPr>
            <w:r w:rsidRPr="0074780A">
              <w:rPr>
                <w:color w:val="000000" w:themeColor="text1"/>
                <w:lang w:val="en-US"/>
              </w:rPr>
              <w:t>1</w:t>
            </w:r>
          </w:p>
        </w:tc>
      </w:tr>
    </w:tbl>
    <w:p w:rsidR="00CA410A" w:rsidRDefault="00CA410A" w:rsidP="00B96AB7">
      <w:pPr>
        <w:rPr>
          <w:lang w:val="en-US"/>
        </w:rPr>
      </w:pPr>
    </w:p>
    <w:p w:rsidR="0057136A" w:rsidRDefault="008870CE" w:rsidP="00B96AB7">
      <w:r>
        <w:rPr>
          <w:lang w:val="en-US"/>
        </w:rPr>
        <w:t>VLAN</w:t>
      </w:r>
      <w:r>
        <w:softHyphen/>
        <w:t>–план приведен в таблице 1.2.</w:t>
      </w:r>
    </w:p>
    <w:p w:rsidR="008870CE" w:rsidRDefault="008870CE" w:rsidP="00B96AB7"/>
    <w:p w:rsidR="008870CE" w:rsidRDefault="008870CE" w:rsidP="008870CE">
      <w:pPr>
        <w:pStyle w:val="af3"/>
      </w:pPr>
      <w:r>
        <w:t>Таблица 1</w:t>
      </w:r>
      <w:r w:rsidR="00CA7BB8">
        <w:t>.</w:t>
      </w:r>
      <w:r w:rsidR="00CA7BB8" w:rsidRPr="00CA410A">
        <w:t>2</w:t>
      </w:r>
      <w:r>
        <w:t xml:space="preserve"> – </w:t>
      </w:r>
      <w:r>
        <w:rPr>
          <w:lang w:val="en-US"/>
        </w:rPr>
        <w:t>VLAN</w:t>
      </w:r>
      <w:r>
        <w:softHyphen/>
        <w:t>–план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3"/>
        <w:gridCol w:w="3115"/>
        <w:gridCol w:w="3116"/>
      </w:tblGrid>
      <w:tr w:rsidR="0056273E" w:rsidTr="002E1DF9">
        <w:tc>
          <w:tcPr>
            <w:tcW w:w="3116" w:type="dxa"/>
            <w:vAlign w:val="center"/>
          </w:tcPr>
          <w:p w:rsidR="0056273E" w:rsidRPr="00FB364C" w:rsidRDefault="00263701" w:rsidP="002E1DF9">
            <w:pPr>
              <w:pStyle w:val="af4"/>
              <w:jc w:val="center"/>
            </w:pPr>
            <w:r>
              <w:t>№</w:t>
            </w:r>
            <w:r w:rsidR="0056273E" w:rsidRPr="00FB364C">
              <w:t xml:space="preserve"> VLAN</w:t>
            </w:r>
          </w:p>
        </w:tc>
        <w:tc>
          <w:tcPr>
            <w:tcW w:w="3117" w:type="dxa"/>
            <w:vAlign w:val="center"/>
          </w:tcPr>
          <w:p w:rsidR="0056273E" w:rsidRPr="00FB364C" w:rsidRDefault="00263701" w:rsidP="002E1DF9">
            <w:pPr>
              <w:pStyle w:val="af4"/>
              <w:jc w:val="center"/>
            </w:pPr>
            <w:r>
              <w:t>Имя VLAN</w:t>
            </w:r>
          </w:p>
        </w:tc>
        <w:tc>
          <w:tcPr>
            <w:tcW w:w="3117" w:type="dxa"/>
            <w:vAlign w:val="center"/>
          </w:tcPr>
          <w:p w:rsidR="0056273E" w:rsidRPr="00FB364C" w:rsidRDefault="00263701" w:rsidP="002E1DF9">
            <w:pPr>
              <w:pStyle w:val="af4"/>
              <w:jc w:val="center"/>
            </w:pPr>
            <w:r>
              <w:t>Примечание</w:t>
            </w:r>
          </w:p>
        </w:tc>
      </w:tr>
      <w:tr w:rsidR="0056273E" w:rsidTr="002E1DF9">
        <w:tc>
          <w:tcPr>
            <w:tcW w:w="3116" w:type="dxa"/>
            <w:vAlign w:val="center"/>
          </w:tcPr>
          <w:p w:rsidR="0056273E" w:rsidRDefault="0074780A" w:rsidP="002E1DF9">
            <w:pPr>
              <w:pStyle w:val="af4"/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56273E" w:rsidRDefault="0056273E" w:rsidP="002E1DF9">
            <w:pPr>
              <w:pStyle w:val="af4"/>
              <w:jc w:val="center"/>
            </w:pPr>
          </w:p>
        </w:tc>
        <w:tc>
          <w:tcPr>
            <w:tcW w:w="3117" w:type="dxa"/>
            <w:vAlign w:val="center"/>
          </w:tcPr>
          <w:p w:rsidR="0056273E" w:rsidRPr="00C05D55" w:rsidRDefault="00C05D55" w:rsidP="002E1DF9">
            <w:pPr>
              <w:pStyle w:val="af4"/>
              <w:jc w:val="center"/>
            </w:pPr>
            <w:r>
              <w:t>Стандартный</w:t>
            </w:r>
          </w:p>
        </w:tc>
      </w:tr>
      <w:tr w:rsidR="0056273E" w:rsidTr="002E1DF9">
        <w:tc>
          <w:tcPr>
            <w:tcW w:w="3116" w:type="dxa"/>
            <w:vAlign w:val="center"/>
          </w:tcPr>
          <w:p w:rsidR="0056273E" w:rsidRPr="0074780A" w:rsidRDefault="0074780A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  <w:vAlign w:val="center"/>
          </w:tcPr>
          <w:p w:rsidR="0056273E" w:rsidRPr="0074780A" w:rsidRDefault="0074780A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3117" w:type="dxa"/>
            <w:vAlign w:val="center"/>
          </w:tcPr>
          <w:p w:rsidR="0056273E" w:rsidRPr="00C05D55" w:rsidRDefault="00C05D55" w:rsidP="002E1DF9">
            <w:pPr>
              <w:pStyle w:val="af4"/>
              <w:jc w:val="center"/>
            </w:pPr>
            <w:r>
              <w:t>Сеть управления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Сеть серверов</w:t>
            </w:r>
          </w:p>
        </w:tc>
        <w:bookmarkStart w:id="0" w:name="_GoBack"/>
        <w:bookmarkEnd w:id="0"/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rPr>
                <w:lang w:val="en-US"/>
              </w:rPr>
              <w:t xml:space="preserve">Uplink </w:t>
            </w:r>
            <w:r>
              <w:t>в Минский офис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rPr>
                <w:lang w:val="en-US"/>
              </w:rPr>
              <w:t xml:space="preserve">Uplink </w:t>
            </w:r>
            <w:r>
              <w:t>в Могилевский офис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6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rPr>
                <w:lang w:val="en-US"/>
              </w:rPr>
              <w:t xml:space="preserve">Uplink </w:t>
            </w:r>
            <w:r>
              <w:t>в Брестский офис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7-100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Зарезервированы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101</w:t>
            </w: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Department1</w:t>
            </w: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Сеть отдела 1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102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Department2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t>Сеть отдела 2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103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Department3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t>Сеть отдела 3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104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Department4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t>Сеть отдела 4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105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Сеть для других пользователей</w:t>
            </w:r>
          </w:p>
        </w:tc>
      </w:tr>
      <w:tr w:rsidR="00C05D55" w:rsidTr="002E1DF9">
        <w:tc>
          <w:tcPr>
            <w:tcW w:w="3116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106</w:t>
            </w:r>
          </w:p>
        </w:tc>
        <w:tc>
          <w:tcPr>
            <w:tcW w:w="3117" w:type="dxa"/>
            <w:vAlign w:val="center"/>
          </w:tcPr>
          <w:p w:rsidR="00C05D55" w:rsidRDefault="00C05D55" w:rsidP="002E1DF9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Administrators</w:t>
            </w:r>
          </w:p>
        </w:tc>
        <w:tc>
          <w:tcPr>
            <w:tcW w:w="3117" w:type="dxa"/>
            <w:vAlign w:val="center"/>
          </w:tcPr>
          <w:p w:rsidR="00C05D55" w:rsidRPr="00C05D55" w:rsidRDefault="00C05D55" w:rsidP="002E1DF9">
            <w:pPr>
              <w:pStyle w:val="af4"/>
              <w:jc w:val="center"/>
            </w:pPr>
            <w:r>
              <w:t>Сеть администраторов</w:t>
            </w:r>
          </w:p>
        </w:tc>
      </w:tr>
    </w:tbl>
    <w:p w:rsidR="00CA7BB8" w:rsidRDefault="00CA7BB8" w:rsidP="00CA7BB8">
      <w:r>
        <w:rPr>
          <w:lang w:val="en-US"/>
        </w:rPr>
        <w:t>IP</w:t>
      </w:r>
      <w:r>
        <w:softHyphen/>
        <w:t>–план приведен в таблице 1.3.</w:t>
      </w:r>
    </w:p>
    <w:p w:rsidR="00263701" w:rsidRDefault="00263701" w:rsidP="00B96AB7"/>
    <w:p w:rsidR="008C6E94" w:rsidRDefault="008C6E94" w:rsidP="008C6E94">
      <w:pPr>
        <w:pStyle w:val="af3"/>
      </w:pPr>
      <w:r>
        <w:t>Таблица 1.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IP</w:t>
      </w:r>
      <w:r>
        <w:softHyphen/>
        <w:t>–план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4215"/>
        <w:gridCol w:w="2256"/>
      </w:tblGrid>
      <w:tr w:rsidR="00DA06A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  <w:r w:rsidRPr="00DA06A9">
              <w:rPr>
                <w:lang w:eastAsia="ru-RU"/>
              </w:rPr>
              <w:t>IP-адрес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  <w:r w:rsidRPr="00DA06A9">
              <w:rPr>
                <w:lang w:eastAsia="ru-RU"/>
              </w:rPr>
              <w:t>Примечание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 w:rsidRPr="00DA06A9">
              <w:rPr>
                <w:lang w:eastAsia="ru-RU"/>
              </w:rPr>
              <w:t>VLAN</w:t>
            </w:r>
          </w:p>
        </w:tc>
      </w:tr>
      <w:tr w:rsidR="00DA06A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C05D55" w:rsidRDefault="00C05D55" w:rsidP="00CA410A">
            <w:pPr>
              <w:pStyle w:val="af4"/>
              <w:rPr>
                <w:b/>
                <w:lang w:val="en-US" w:eastAsia="ru-RU"/>
              </w:rPr>
            </w:pPr>
            <w:r w:rsidRPr="00C05D55">
              <w:rPr>
                <w:b/>
                <w:lang w:eastAsia="ru-RU"/>
              </w:rPr>
              <w:t>172</w:t>
            </w:r>
            <w:r w:rsidRPr="00C05D55">
              <w:rPr>
                <w:b/>
                <w:lang w:val="en-US" w:eastAsia="ru-RU"/>
              </w:rPr>
              <w:t>.16.0.0/24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397339" w:rsidRDefault="00C05D55" w:rsidP="00CA410A">
            <w:pPr>
              <w:pStyle w:val="af4"/>
              <w:rPr>
                <w:b/>
                <w:lang w:eastAsia="ru-RU"/>
              </w:rPr>
            </w:pPr>
            <w:r w:rsidRPr="00397339">
              <w:rPr>
                <w:b/>
                <w:lang w:eastAsia="ru-RU"/>
              </w:rPr>
              <w:t>Сервера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DA06A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C05D55" w:rsidRDefault="00C05D55" w:rsidP="00CA410A">
            <w:pPr>
              <w:pStyle w:val="af4"/>
              <w:rPr>
                <w:lang w:val="en-US" w:eastAsia="ru-RU"/>
              </w:rPr>
            </w:pPr>
            <w:r>
              <w:rPr>
                <w:lang w:val="en-US" w:eastAsia="ru-RU"/>
              </w:rPr>
              <w:t>172.16.0.1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C05D55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</w:p>
        </w:tc>
      </w:tr>
      <w:tr w:rsidR="00DA06A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172.16.0.2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Веб-сервер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</w:p>
        </w:tc>
      </w:tr>
      <w:tr w:rsidR="00DA06A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172.16.0.3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Файловый сервер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6A9" w:rsidRPr="00DA06A9" w:rsidRDefault="00DA06A9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172.16.0.4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C05D55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Mail-</w:t>
            </w:r>
            <w:r>
              <w:rPr>
                <w:lang w:eastAsia="ru-RU"/>
              </w:rPr>
              <w:t>сервер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172.16.0.5-172.16.0.254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C05D55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Зарезервировано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 w:rsidRPr="00C05D55">
              <w:rPr>
                <w:b/>
                <w:lang w:eastAsia="ru-RU"/>
              </w:rPr>
              <w:t>172</w:t>
            </w:r>
            <w:r>
              <w:rPr>
                <w:b/>
                <w:lang w:val="en-US" w:eastAsia="ru-RU"/>
              </w:rPr>
              <w:t>.16.0.1</w:t>
            </w:r>
            <w:r w:rsidRPr="00C05D55">
              <w:rPr>
                <w:b/>
                <w:lang w:val="en-US" w:eastAsia="ru-RU"/>
              </w:rPr>
              <w:t>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397339" w:rsidRDefault="00C05D55" w:rsidP="00CA410A">
            <w:pPr>
              <w:pStyle w:val="af4"/>
              <w:rPr>
                <w:rFonts w:cs="Times New Roman"/>
                <w:b/>
                <w:szCs w:val="24"/>
                <w:lang w:eastAsia="ru-RU"/>
              </w:rPr>
            </w:pPr>
            <w:r w:rsidRPr="00397339">
              <w:rPr>
                <w:rFonts w:cs="Times New Roman"/>
                <w:b/>
                <w:szCs w:val="24"/>
                <w:lang w:eastAsia="ru-RU"/>
              </w:rPr>
              <w:t>Сеть управления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397339" w:rsidRDefault="00C05D55" w:rsidP="00CA410A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397339">
              <w:rPr>
                <w:rFonts w:cs="Times New Roman"/>
                <w:szCs w:val="24"/>
                <w:lang w:eastAsia="ru-RU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.2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397339" w:rsidRDefault="00C05D55" w:rsidP="00C05D55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min-asw1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076EC1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.3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397339" w:rsidRDefault="00C05D55" w:rsidP="00C05D55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min-asw2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6EC1" w:rsidRPr="00DA06A9" w:rsidRDefault="00076EC1" w:rsidP="00CA410A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min-asw3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min-dsw1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.6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mog-asw2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.7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mog-asw3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.8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mog-dsw1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.9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bre-asw1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05D5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.10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05D55" w:rsidRPr="00397339" w:rsidRDefault="00C05D55" w:rsidP="00C05D5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min-asw4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5D55" w:rsidRPr="00DA06A9" w:rsidRDefault="00C05D55" w:rsidP="00C05D55">
            <w:pPr>
              <w:pStyle w:val="af4"/>
              <w:rPr>
                <w:lang w:eastAsia="ru-RU"/>
              </w:rPr>
            </w:pPr>
          </w:p>
        </w:tc>
      </w:tr>
      <w:tr w:rsidR="00CA410A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C05D55" w:rsidP="00CA410A">
            <w:pPr>
              <w:pStyle w:val="af4"/>
              <w:rPr>
                <w:lang w:eastAsia="ru-RU"/>
              </w:rPr>
            </w:pPr>
            <w:r>
              <w:rPr>
                <w:lang w:val="en-US" w:eastAsia="ru-RU"/>
              </w:rPr>
              <w:t>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.11-172.16.</w:t>
            </w: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397339" w:rsidP="00CA410A">
            <w:pPr>
              <w:pStyle w:val="af4"/>
              <w:rPr>
                <w:lang w:eastAsia="ru-RU"/>
              </w:rPr>
            </w:pPr>
            <w:r>
              <w:rPr>
                <w:lang w:eastAsia="ru-RU"/>
              </w:rPr>
              <w:t>Зарезервировано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CA410A" w:rsidP="00CA410A">
            <w:pPr>
              <w:pStyle w:val="af4"/>
              <w:rPr>
                <w:lang w:eastAsia="ru-RU"/>
              </w:rPr>
            </w:pPr>
          </w:p>
        </w:tc>
      </w:tr>
      <w:tr w:rsidR="00CA410A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CA410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CA410A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A410A" w:rsidRPr="00DA06A9" w:rsidRDefault="00CA410A" w:rsidP="00CA410A">
            <w:pPr>
              <w:pStyle w:val="af4"/>
              <w:rPr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172.16.2.0/24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spacing w:line="240" w:lineRule="auto"/>
              <w:ind w:firstLine="0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color w:val="000000"/>
                <w:sz w:val="24"/>
                <w:szCs w:val="24"/>
              </w:rPr>
              <w:t xml:space="preserve">Сеть </w:t>
            </w:r>
            <w:proofErr w:type="spellStart"/>
            <w:r w:rsidRPr="00397339">
              <w:rPr>
                <w:rFonts w:cs="Times New Roman"/>
                <w:b/>
                <w:color w:val="000000"/>
                <w:sz w:val="24"/>
                <w:szCs w:val="24"/>
              </w:rPr>
              <w:t>Point-toPoint</w:t>
            </w:r>
            <w:proofErr w:type="spellEnd"/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172.16.2.0/30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color w:val="000000"/>
                <w:sz w:val="24"/>
                <w:szCs w:val="24"/>
              </w:rPr>
              <w:t>Минск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397339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min-gw1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172.16.2.2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97339">
              <w:rPr>
                <w:rFonts w:cs="Times New Roman"/>
                <w:color w:val="000000"/>
                <w:sz w:val="24"/>
                <w:szCs w:val="24"/>
              </w:rPr>
              <w:t>provider</w:t>
            </w:r>
            <w:proofErr w:type="spellEnd"/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172.16.2.4/30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color w:val="000000"/>
                <w:sz w:val="24"/>
                <w:szCs w:val="24"/>
              </w:rPr>
              <w:t>Могилев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397339"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mog-gw1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lastRenderedPageBreak/>
              <w:t>172.16.2.6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97339">
              <w:rPr>
                <w:rFonts w:cs="Times New Roman"/>
                <w:color w:val="000000"/>
                <w:sz w:val="24"/>
                <w:szCs w:val="24"/>
              </w:rPr>
              <w:t>provider</w:t>
            </w:r>
            <w:proofErr w:type="spellEnd"/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172.16.2.8/30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b/>
                <w:color w:val="000000"/>
                <w:sz w:val="24"/>
                <w:szCs w:val="24"/>
              </w:rPr>
              <w:t>Брест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397339"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172.16.2.9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bre-gw1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172.16.2.10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97339">
              <w:rPr>
                <w:rFonts w:cs="Times New Roman"/>
                <w:color w:val="000000"/>
                <w:sz w:val="24"/>
                <w:szCs w:val="24"/>
              </w:rPr>
              <w:t>provider</w:t>
            </w:r>
            <w:proofErr w:type="spellEnd"/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397339" w:rsidRDefault="00397339" w:rsidP="00397339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172.16.2.16-172.16.2.31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397339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97339">
              <w:rPr>
                <w:rFonts w:cs="Times New Roman"/>
                <w:color w:val="000000"/>
                <w:sz w:val="24"/>
                <w:szCs w:val="24"/>
              </w:rPr>
              <w:t>Зарезервировано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DA06A9" w:rsidRDefault="00397339" w:rsidP="00397339">
            <w:pPr>
              <w:pStyle w:val="af4"/>
              <w:rPr>
                <w:lang w:eastAsia="ru-RU"/>
              </w:rPr>
            </w:pPr>
          </w:p>
        </w:tc>
      </w:tr>
      <w:tr w:rsidR="001214F4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DA06A9" w:rsidRDefault="001214F4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DA06A9" w:rsidRDefault="001214F4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DA06A9" w:rsidRDefault="001214F4" w:rsidP="00CA410A">
            <w:pPr>
              <w:pStyle w:val="af4"/>
              <w:rPr>
                <w:lang w:eastAsia="ru-RU"/>
              </w:rPr>
            </w:pPr>
          </w:p>
        </w:tc>
      </w:tr>
      <w:tr w:rsidR="001214F4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CB7E80" w:rsidRDefault="001214F4" w:rsidP="00CA410A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CB7E80" w:rsidRDefault="00397339" w:rsidP="00CA410A">
            <w:pPr>
              <w:pStyle w:val="af4"/>
              <w:rPr>
                <w:rFonts w:cs="Times New Roman"/>
                <w:b/>
                <w:szCs w:val="24"/>
                <w:lang w:eastAsia="ru-RU"/>
              </w:rPr>
            </w:pPr>
            <w:r w:rsidRPr="00CB7E80">
              <w:rPr>
                <w:rFonts w:cs="Times New Roman"/>
                <w:b/>
                <w:szCs w:val="24"/>
                <w:lang w:eastAsia="ru-RU"/>
              </w:rPr>
              <w:t>Минск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14F4" w:rsidRPr="00CB7E80" w:rsidRDefault="001214F4" w:rsidP="00CA410A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172.16.3.0/24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172.16.3.1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172.16.3.2 - 172.16.3.254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172.16.4.0/24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102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172.16.4.1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172.16.4.2 </w:t>
            </w:r>
            <w:r w:rsidR="00CB7E80" w:rsidRPr="00CB7E80">
              <w:rPr>
                <w:rFonts w:cs="Times New Roman"/>
                <w:color w:val="222222"/>
                <w:sz w:val="24"/>
                <w:szCs w:val="24"/>
              </w:rPr>
              <w:t>-</w:t>
            </w: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 172.16.4.254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172.16.5.0/24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172.16.5.1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172.16.5.2 - </w:t>
            </w:r>
            <w:r w:rsidR="00397339" w:rsidRPr="00CB7E80">
              <w:rPr>
                <w:rFonts w:cs="Times New Roman"/>
                <w:color w:val="222222"/>
                <w:sz w:val="24"/>
                <w:szCs w:val="24"/>
              </w:rPr>
              <w:t>172.16.5.254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172.16.6.0/24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104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172.16.6.1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172.16.6.2 </w:t>
            </w:r>
            <w:r w:rsidR="00CB7E80" w:rsidRPr="00CB7E80">
              <w:rPr>
                <w:rFonts w:cs="Times New Roman"/>
                <w:color w:val="222222"/>
                <w:sz w:val="24"/>
                <w:szCs w:val="24"/>
              </w:rPr>
              <w:t xml:space="preserve">- </w:t>
            </w:r>
            <w:r w:rsidRPr="00CB7E80">
              <w:rPr>
                <w:rFonts w:cs="Times New Roman"/>
                <w:color w:val="222222"/>
                <w:sz w:val="24"/>
                <w:szCs w:val="24"/>
              </w:rPr>
              <w:t>172.16.6.254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172.16.7.0/24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Cs/>
                <w:color w:val="222222"/>
                <w:sz w:val="24"/>
                <w:szCs w:val="24"/>
              </w:rPr>
              <w:t>Администраторы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B7E80">
              <w:rPr>
                <w:rFonts w:cs="Times New Roman"/>
                <w:sz w:val="24"/>
                <w:szCs w:val="24"/>
              </w:rPr>
              <w:t>106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172.16.7.1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172.16.7.2 </w:t>
            </w:r>
            <w:r w:rsidR="00CB7E80" w:rsidRPr="00CB7E80">
              <w:rPr>
                <w:rFonts w:cs="Times New Roman"/>
                <w:color w:val="222222"/>
                <w:sz w:val="24"/>
                <w:szCs w:val="24"/>
              </w:rPr>
              <w:t>-</w:t>
            </w:r>
            <w:r w:rsidRPr="00CB7E80">
              <w:rPr>
                <w:rFonts w:cs="Times New Roman"/>
                <w:color w:val="222222"/>
                <w:sz w:val="24"/>
                <w:szCs w:val="24"/>
              </w:rPr>
              <w:t xml:space="preserve"> 172.16.7.254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CB7E80">
              <w:rPr>
                <w:rFonts w:cs="Times New Roman"/>
                <w:color w:val="000000"/>
                <w:sz w:val="24"/>
                <w:szCs w:val="24"/>
              </w:rPr>
              <w:t>пользователй</w:t>
            </w:r>
            <w:proofErr w:type="spellEnd"/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b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/>
                <w:bCs/>
                <w:color w:val="222222"/>
                <w:sz w:val="24"/>
                <w:szCs w:val="24"/>
              </w:rPr>
              <w:t>172.16.8.0/24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bCs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bCs/>
                <w:color w:val="222222"/>
                <w:sz w:val="24"/>
                <w:szCs w:val="24"/>
              </w:rPr>
              <w:t>Для других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B7E80">
              <w:rPr>
                <w:rFonts w:cs="Times New Roman"/>
                <w:sz w:val="24"/>
                <w:szCs w:val="24"/>
              </w:rPr>
              <w:t>105</w:t>
            </w: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172.16.8.1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CB7E80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CB7E80">
              <w:rPr>
                <w:rFonts w:cs="Times New Roman"/>
                <w:color w:val="222222"/>
                <w:sz w:val="24"/>
                <w:szCs w:val="24"/>
              </w:rPr>
              <w:t>172.16.8.1</w:t>
            </w:r>
            <w:r w:rsidR="00CB7E80" w:rsidRPr="00CB7E80">
              <w:rPr>
                <w:rFonts w:cs="Times New Roman"/>
                <w:color w:val="222222"/>
                <w:sz w:val="24"/>
                <w:szCs w:val="24"/>
              </w:rPr>
              <w:t xml:space="preserve"> </w:t>
            </w:r>
            <w:r w:rsidRPr="00CB7E80">
              <w:rPr>
                <w:rFonts w:cs="Times New Roman"/>
                <w:color w:val="222222"/>
                <w:sz w:val="24"/>
                <w:szCs w:val="24"/>
              </w:rPr>
              <w:t>-</w:t>
            </w:r>
            <w:r w:rsidR="00CB7E80" w:rsidRPr="00CB7E80">
              <w:rPr>
                <w:rFonts w:cs="Times New Roman"/>
                <w:color w:val="222222"/>
                <w:sz w:val="24"/>
                <w:szCs w:val="24"/>
              </w:rPr>
              <w:t xml:space="preserve"> </w:t>
            </w:r>
            <w:r w:rsidRPr="00CB7E80">
              <w:rPr>
                <w:rFonts w:cs="Times New Roman"/>
                <w:color w:val="222222"/>
                <w:sz w:val="24"/>
                <w:szCs w:val="24"/>
              </w:rPr>
              <w:t>172.16.8.254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CB7E80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7339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Pr="00CB7E80" w:rsidRDefault="00397339" w:rsidP="00397339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Default="00397339" w:rsidP="00397339">
            <w:pPr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397339" w:rsidRDefault="00397339" w:rsidP="00397339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397339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DA06A9" w:rsidRDefault="00397339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CB7E80" w:rsidRDefault="00CB7E80" w:rsidP="00CA410A">
            <w:pPr>
              <w:pStyle w:val="af4"/>
              <w:rPr>
                <w:b/>
                <w:lang w:eastAsia="ru-RU"/>
              </w:rPr>
            </w:pPr>
            <w:r w:rsidRPr="00CB7E80">
              <w:rPr>
                <w:b/>
                <w:lang w:eastAsia="ru-RU"/>
              </w:rPr>
              <w:t>Могилев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7339" w:rsidRPr="00DA06A9" w:rsidRDefault="00397339" w:rsidP="00CA410A">
            <w:pPr>
              <w:pStyle w:val="af4"/>
              <w:rPr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172.16.9.0/24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101</w:t>
            </w: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172.16.9.1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172.16.9.2-172.16.9.255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172.16.10.0/24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102</w:t>
            </w: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172.16.10.1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lastRenderedPageBreak/>
              <w:t>172.16.10.2-172.16.10.255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172.16.11.0/24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103</w:t>
            </w: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172.16.11.1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172.16.11.2-172.16.11.255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172.16.12.0/24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104</w:t>
            </w: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172.16.12.1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172.16.12.2-172.16.12.255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172.16.13.0/24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других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105</w:t>
            </w: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172.16.13.1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172.16.13.2-172.16.13.255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CB7E80" w:rsidP="00CB7E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172.16.14.0</w:t>
            </w:r>
            <w:r w:rsidR="00CB7E80" w:rsidRPr="00047195">
              <w:rPr>
                <w:rFonts w:cs="Times New Roman"/>
                <w:color w:val="000000"/>
                <w:sz w:val="24"/>
                <w:szCs w:val="24"/>
              </w:rPr>
              <w:t>-172.16.1</w:t>
            </w:r>
            <w:r w:rsidRPr="00047195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CB7E80" w:rsidRPr="00047195">
              <w:rPr>
                <w:rFonts w:cs="Times New Roman"/>
                <w:color w:val="000000"/>
                <w:sz w:val="24"/>
                <w:szCs w:val="24"/>
              </w:rPr>
              <w:t>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CB7E80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Зарезервировано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CB7E80" w:rsidP="00CB7E80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CB7E80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DA06A9" w:rsidRDefault="00CB7E80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DA06A9" w:rsidRDefault="00CB7E80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DA06A9" w:rsidRDefault="00CB7E80" w:rsidP="00CA410A">
            <w:pPr>
              <w:pStyle w:val="af4"/>
              <w:rPr>
                <w:lang w:eastAsia="ru-RU"/>
              </w:rPr>
            </w:pPr>
          </w:p>
        </w:tc>
      </w:tr>
      <w:tr w:rsidR="00CB7E80" w:rsidRPr="00DA06A9" w:rsidTr="00CA410A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DA06A9" w:rsidRDefault="00CB7E80" w:rsidP="00CA410A">
            <w:pPr>
              <w:pStyle w:val="af4"/>
              <w:rPr>
                <w:lang w:eastAsia="ru-RU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047195" w:rsidRDefault="00047195" w:rsidP="00CA410A">
            <w:pPr>
              <w:pStyle w:val="af4"/>
              <w:rPr>
                <w:b/>
                <w:lang w:eastAsia="ru-RU"/>
              </w:rPr>
            </w:pPr>
            <w:r w:rsidRPr="00047195">
              <w:rPr>
                <w:b/>
                <w:lang w:eastAsia="ru-RU"/>
              </w:rPr>
              <w:t>Брест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B7E80" w:rsidRPr="00DA06A9" w:rsidRDefault="00CB7E80" w:rsidP="00CA410A">
            <w:pPr>
              <w:pStyle w:val="af4"/>
              <w:rPr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172.16.15.0/24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101</w:t>
            </w: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172.16.15.1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172.16.15.2-172.16.15.255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172.16.16.0/24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102</w:t>
            </w: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172.16.16.1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172.16.16.2-172.16.16.255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172.16.17.0/24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103</w:t>
            </w: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172.17.11.1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172.16.17.2-172.16.17.255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172.16.18.0/24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104</w:t>
            </w: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172.16.18.1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172.16.18.2-172.16.18.255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172.16.19.0/24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других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  <w:r w:rsidRPr="00047195">
              <w:rPr>
                <w:rFonts w:cs="Times New Roman"/>
                <w:szCs w:val="24"/>
                <w:lang w:eastAsia="ru-RU"/>
              </w:rPr>
              <w:t>105</w:t>
            </w: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172.16.19.1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172.16.19.2-172.16.19.255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Для пользователей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  <w:tr w:rsidR="00047195" w:rsidRPr="00DA06A9" w:rsidTr="00E425C6"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lastRenderedPageBreak/>
              <w:t>172.16.19.0- 172.16.20.254</w:t>
            </w:r>
          </w:p>
        </w:tc>
        <w:tc>
          <w:tcPr>
            <w:tcW w:w="2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7195" w:rsidRPr="00047195" w:rsidRDefault="00047195" w:rsidP="0004719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047195">
              <w:rPr>
                <w:rFonts w:cs="Times New Roman"/>
                <w:color w:val="000000"/>
                <w:sz w:val="24"/>
                <w:szCs w:val="24"/>
              </w:rPr>
              <w:t>Зарезервировано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195" w:rsidRPr="00047195" w:rsidRDefault="00047195" w:rsidP="00047195">
            <w:pPr>
              <w:pStyle w:val="af4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8C6E94" w:rsidRDefault="008C6E94" w:rsidP="00B96AB7"/>
    <w:p w:rsidR="00076EC1" w:rsidRDefault="00076EC1" w:rsidP="00B96AB7">
      <w:r w:rsidRPr="00076EC1">
        <w:t>План подключения оборудования по портам</w:t>
      </w:r>
      <w:r>
        <w:t xml:space="preserve"> приведен в таблице 1.4.</w:t>
      </w:r>
    </w:p>
    <w:p w:rsidR="009A3039" w:rsidRDefault="009A3039" w:rsidP="00B96AB7"/>
    <w:p w:rsidR="009A3039" w:rsidRDefault="009A3039" w:rsidP="009A3039">
      <w:pPr>
        <w:pStyle w:val="af3"/>
      </w:pPr>
      <w:r>
        <w:t xml:space="preserve">Таблица 1.4 – </w:t>
      </w:r>
      <w:r w:rsidRPr="00076EC1">
        <w:t>План подключения оборудования по портам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2"/>
        <w:gridCol w:w="1847"/>
        <w:gridCol w:w="2255"/>
        <w:gridCol w:w="1643"/>
        <w:gridCol w:w="1787"/>
      </w:tblGrid>
      <w:tr w:rsidR="00122DF1" w:rsidTr="00E425C6">
        <w:tc>
          <w:tcPr>
            <w:tcW w:w="1812" w:type="dxa"/>
            <w:vMerge w:val="restart"/>
            <w:vAlign w:val="center"/>
          </w:tcPr>
          <w:p w:rsidR="00122DF1" w:rsidRDefault="00122DF1" w:rsidP="001C58CB">
            <w:pPr>
              <w:pStyle w:val="af4"/>
              <w:jc w:val="center"/>
            </w:pPr>
            <w:r>
              <w:t>Имя устройства</w:t>
            </w:r>
          </w:p>
        </w:tc>
        <w:tc>
          <w:tcPr>
            <w:tcW w:w="1847" w:type="dxa"/>
            <w:vMerge w:val="restart"/>
            <w:vAlign w:val="center"/>
          </w:tcPr>
          <w:p w:rsidR="00122DF1" w:rsidRDefault="00122DF1" w:rsidP="001C58CB">
            <w:pPr>
              <w:pStyle w:val="af4"/>
              <w:jc w:val="center"/>
            </w:pPr>
            <w:r>
              <w:t>Порт</w:t>
            </w:r>
          </w:p>
        </w:tc>
        <w:tc>
          <w:tcPr>
            <w:tcW w:w="2255" w:type="dxa"/>
            <w:vMerge w:val="restart"/>
            <w:vAlign w:val="center"/>
          </w:tcPr>
          <w:p w:rsidR="00122DF1" w:rsidRDefault="00122DF1" w:rsidP="001C58CB">
            <w:pPr>
              <w:pStyle w:val="af4"/>
              <w:jc w:val="center"/>
            </w:pPr>
            <w:r>
              <w:t>Название</w:t>
            </w:r>
          </w:p>
        </w:tc>
        <w:tc>
          <w:tcPr>
            <w:tcW w:w="3430" w:type="dxa"/>
            <w:gridSpan w:val="2"/>
            <w:vAlign w:val="center"/>
          </w:tcPr>
          <w:p w:rsidR="00122DF1" w:rsidRPr="001C58CB" w:rsidRDefault="00122DF1" w:rsidP="001C58CB">
            <w:pPr>
              <w:pStyle w:val="af4"/>
              <w:jc w:val="center"/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 VLAN</w:t>
            </w:r>
          </w:p>
        </w:tc>
      </w:tr>
      <w:tr w:rsidR="00122DF1" w:rsidTr="00E425C6">
        <w:tc>
          <w:tcPr>
            <w:tcW w:w="1812" w:type="dxa"/>
            <w:vMerge/>
            <w:vAlign w:val="center"/>
          </w:tcPr>
          <w:p w:rsidR="00122DF1" w:rsidRDefault="00122DF1" w:rsidP="001C58CB">
            <w:pPr>
              <w:pStyle w:val="af4"/>
              <w:jc w:val="center"/>
            </w:pPr>
          </w:p>
        </w:tc>
        <w:tc>
          <w:tcPr>
            <w:tcW w:w="1847" w:type="dxa"/>
            <w:vMerge/>
            <w:vAlign w:val="center"/>
          </w:tcPr>
          <w:p w:rsidR="00122DF1" w:rsidRDefault="00122DF1" w:rsidP="001C58CB">
            <w:pPr>
              <w:pStyle w:val="af4"/>
              <w:jc w:val="center"/>
            </w:pPr>
          </w:p>
        </w:tc>
        <w:tc>
          <w:tcPr>
            <w:tcW w:w="2255" w:type="dxa"/>
            <w:vMerge/>
            <w:vAlign w:val="center"/>
          </w:tcPr>
          <w:p w:rsidR="00122DF1" w:rsidRDefault="00122DF1" w:rsidP="001C58CB">
            <w:pPr>
              <w:pStyle w:val="af4"/>
              <w:jc w:val="center"/>
            </w:pPr>
          </w:p>
        </w:tc>
        <w:tc>
          <w:tcPr>
            <w:tcW w:w="1643" w:type="dxa"/>
            <w:vAlign w:val="center"/>
          </w:tcPr>
          <w:p w:rsidR="00122DF1" w:rsidRPr="000D42E8" w:rsidRDefault="00122DF1" w:rsidP="001C58CB">
            <w:pPr>
              <w:pStyle w:val="af4"/>
              <w:jc w:val="center"/>
            </w:pPr>
            <w:proofErr w:type="spellStart"/>
            <w:r w:rsidRPr="000D42E8">
              <w:t>Access</w:t>
            </w:r>
            <w:proofErr w:type="spellEnd"/>
          </w:p>
        </w:tc>
        <w:tc>
          <w:tcPr>
            <w:tcW w:w="1787" w:type="dxa"/>
            <w:vAlign w:val="center"/>
          </w:tcPr>
          <w:p w:rsidR="00122DF1" w:rsidRDefault="00122DF1" w:rsidP="001C58CB">
            <w:pPr>
              <w:pStyle w:val="af4"/>
              <w:jc w:val="center"/>
            </w:pPr>
            <w:proofErr w:type="spellStart"/>
            <w:r w:rsidRPr="000D42E8">
              <w:t>Trunk</w:t>
            </w:r>
            <w:proofErr w:type="spellEnd"/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FE0/1-FE0/3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FE0/4-FE0/6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FE0/7-FE0/10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FE0/11-FE0/13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FE0/14-FE0/24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Дргугие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пользователи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min-dsw1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 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mog-asw2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FE0/1-FE0/5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FE0/6-FE0/11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FE0/12-FE0/24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Другие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Mog-</w:t>
            </w:r>
            <w:r w:rsidRPr="00381C08">
              <w:rPr>
                <w:rFonts w:cs="Times New Roman"/>
                <w:color w:val="222222"/>
                <w:sz w:val="24"/>
                <w:szCs w:val="24"/>
                <w:lang w:val="en-US"/>
              </w:rPr>
              <w:t>dsw1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2,101-102,105-106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mog-asw3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FE0/1-FE0/5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FE0/6-FE0/8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FE0/9-FE0/23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Другие пользователи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mog-dsw1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2,103-106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min-asw2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min-dsw1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2,3</w:t>
            </w: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min-serv-web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min-serv-file</w:t>
            </w:r>
            <w:proofErr w:type="spellEnd"/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min-asw3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2,3</w:t>
            </w: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min-asw3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2,3</w:t>
            </w: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min-serv-mail</w:t>
            </w:r>
            <w:proofErr w:type="spellEnd"/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min-dsw1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 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2,3</w:t>
            </w: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2,3,101-106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min-asw4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E425C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mog-dsw1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mog-asw2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GE1/2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mog-asw3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2,103-106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FE1/1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2,103-106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min-gw1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FE0/0.101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101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FE0/0.102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FE0/0.103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103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FE0/0.104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104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FE0/0.105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105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FE0/1.4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провайдер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mog-gw1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101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103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104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105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</w:t>
            </w:r>
            <w:r w:rsidR="00381C08" w:rsidRPr="00381C08">
              <w:rPr>
                <w:rFonts w:cs="Times New Roman"/>
                <w:color w:val="222222"/>
                <w:sz w:val="24"/>
                <w:szCs w:val="24"/>
                <w:lang w:val="en-US"/>
              </w:rPr>
              <w:t>.5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провайдер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provider</w:t>
            </w:r>
            <w:proofErr w:type="spellEnd"/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</w:t>
            </w:r>
            <w:r w:rsidR="00381C08" w:rsidRPr="00381C08">
              <w:rPr>
                <w:rFonts w:cs="Times New Roman"/>
                <w:color w:val="222222"/>
                <w:sz w:val="24"/>
                <w:szCs w:val="24"/>
                <w:lang w:val="en-US"/>
              </w:rPr>
              <w:t>.4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FE0/1</w:t>
            </w:r>
            <w:r w:rsidR="00381C08"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.5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mog-gw1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FE1/0</w:t>
            </w:r>
            <w:r w:rsidR="00381C08"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.6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bre-gw1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bre-asw1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FE0/2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2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FE0/3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3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FE0/4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Отдел № 4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bre-gw1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2, 101-106</w:t>
            </w: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bre-gw1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FE0/1.101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101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FE0/1.102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102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FE0/1.103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103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104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FE0/1.105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subint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08">
              <w:rPr>
                <w:rFonts w:cs="Times New Roman"/>
                <w:color w:val="000000"/>
                <w:sz w:val="24"/>
                <w:szCs w:val="24"/>
              </w:rPr>
              <w:t>vlan</w:t>
            </w:r>
            <w:proofErr w:type="spellEnd"/>
            <w:r w:rsidRPr="00381C08">
              <w:rPr>
                <w:rFonts w:cs="Times New Roman"/>
                <w:color w:val="000000"/>
                <w:sz w:val="24"/>
                <w:szCs w:val="24"/>
              </w:rPr>
              <w:t xml:space="preserve"> 105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  <w:lang w:val="en-US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FE0/0</w:t>
            </w:r>
            <w:r w:rsidR="00381C08" w:rsidRPr="00381C08">
              <w:rPr>
                <w:rFonts w:cs="Times New Roman"/>
                <w:color w:val="222222"/>
                <w:sz w:val="24"/>
                <w:szCs w:val="24"/>
                <w:lang w:val="en-US"/>
              </w:rPr>
              <w:t>.6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  <w:lang w:val="en-US"/>
              </w:rPr>
              <w:t>провайдер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5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min-asw4</w:t>
            </w: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FE0/1-FE0/2</w:t>
            </w:r>
          </w:p>
        </w:tc>
        <w:tc>
          <w:tcPr>
            <w:tcW w:w="2255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Администраторы</w:t>
            </w:r>
          </w:p>
        </w:tc>
        <w:tc>
          <w:tcPr>
            <w:tcW w:w="1643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787" w:type="dxa"/>
            <w:vAlign w:val="bottom"/>
          </w:tcPr>
          <w:p w:rsidR="00E425C6" w:rsidRPr="00381C08" w:rsidRDefault="00E425C6" w:rsidP="00E425C6">
            <w:pPr>
              <w:jc w:val="righ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E425C6" w:rsidTr="00E425C6">
        <w:tc>
          <w:tcPr>
            <w:tcW w:w="1812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222222"/>
                <w:sz w:val="24"/>
                <w:szCs w:val="24"/>
              </w:rPr>
            </w:pPr>
            <w:r w:rsidRPr="00381C08">
              <w:rPr>
                <w:rFonts w:cs="Times New Roman"/>
                <w:color w:val="222222"/>
                <w:sz w:val="24"/>
                <w:szCs w:val="24"/>
              </w:rPr>
              <w:t>FE0/24</w:t>
            </w:r>
          </w:p>
        </w:tc>
        <w:tc>
          <w:tcPr>
            <w:tcW w:w="2255" w:type="dxa"/>
            <w:vAlign w:val="bottom"/>
          </w:tcPr>
          <w:p w:rsidR="00E425C6" w:rsidRPr="00381C08" w:rsidRDefault="00E425C6" w:rsidP="00381C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381C08">
              <w:rPr>
                <w:rFonts w:cs="Times New Roman"/>
                <w:color w:val="000000"/>
                <w:sz w:val="24"/>
                <w:szCs w:val="24"/>
              </w:rPr>
              <w:t>min-dsw1</w:t>
            </w:r>
          </w:p>
        </w:tc>
        <w:tc>
          <w:tcPr>
            <w:tcW w:w="1643" w:type="dxa"/>
            <w:vAlign w:val="bottom"/>
          </w:tcPr>
          <w:p w:rsidR="00E425C6" w:rsidRPr="00381C08" w:rsidRDefault="00E425C6" w:rsidP="00E425C6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vAlign w:val="bottom"/>
          </w:tcPr>
          <w:p w:rsidR="00E425C6" w:rsidRPr="00381C08" w:rsidRDefault="00381C08" w:rsidP="00381C0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81C08">
              <w:rPr>
                <w:rFonts w:cs="Times New Roman"/>
                <w:sz w:val="24"/>
                <w:szCs w:val="24"/>
              </w:rPr>
              <w:t>2,106</w:t>
            </w:r>
          </w:p>
        </w:tc>
      </w:tr>
    </w:tbl>
    <w:p w:rsidR="00CA410A" w:rsidRDefault="00CA410A" w:rsidP="009A3039">
      <w:pPr>
        <w:pStyle w:val="af3"/>
      </w:pPr>
    </w:p>
    <w:p w:rsidR="009A3039" w:rsidRDefault="00A43CA9" w:rsidP="00B96AB7">
      <w:r>
        <w:t xml:space="preserve">Схема сети предприятия </w:t>
      </w:r>
      <w:r w:rsidR="00047195">
        <w:rPr>
          <w:color w:val="000000" w:themeColor="text1"/>
        </w:rPr>
        <w:t xml:space="preserve">«Закодированные </w:t>
      </w:r>
      <w:proofErr w:type="spellStart"/>
      <w:r w:rsidR="00047195">
        <w:rPr>
          <w:color w:val="000000" w:themeColor="text1"/>
        </w:rPr>
        <w:t>системз</w:t>
      </w:r>
      <w:proofErr w:type="spellEnd"/>
      <w:r w:rsidR="00047195">
        <w:rPr>
          <w:color w:val="000000" w:themeColor="text1"/>
        </w:rPr>
        <w:t>»</w:t>
      </w:r>
      <w:r w:rsidR="00047195" w:rsidRPr="00B96AB7">
        <w:rPr>
          <w:color w:val="FF0000"/>
        </w:rPr>
        <w:t xml:space="preserve"> </w:t>
      </w:r>
      <w:r>
        <w:t>приведена на рисунке 1.1</w:t>
      </w:r>
    </w:p>
    <w:p w:rsidR="00186E10" w:rsidRDefault="00186E10" w:rsidP="00B96AB7"/>
    <w:p w:rsidR="00186E10" w:rsidRDefault="00CA568B" w:rsidP="00186E10">
      <w:pPr>
        <w:pStyle w:val="af1"/>
      </w:pPr>
      <w:r w:rsidRPr="00CA568B">
        <w:rPr>
          <w:noProof/>
          <w:lang w:eastAsia="ru-RU"/>
        </w:rPr>
        <w:drawing>
          <wp:inline distT="0" distB="0" distL="0" distR="0">
            <wp:extent cx="7678778" cy="5293578"/>
            <wp:effectExtent l="0" t="7620" r="0" b="0"/>
            <wp:docPr id="2" name="Рисунок 2" descr="C:\Users\nik-u\Desktop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-u\Desktop\netw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6842" cy="529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10" w:rsidRDefault="00186E10" w:rsidP="00186E10">
      <w:pPr>
        <w:pStyle w:val="ae"/>
      </w:pPr>
    </w:p>
    <w:p w:rsidR="00186E10" w:rsidRPr="00CA568B" w:rsidRDefault="00186E10" w:rsidP="00186E10">
      <w:pPr>
        <w:pStyle w:val="ae"/>
      </w:pPr>
      <w:r>
        <w:t>Рисунок 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CA568B">
        <w:t>Логическая схема сети</w:t>
      </w:r>
    </w:p>
    <w:p w:rsidR="00186E10" w:rsidRDefault="004F5504" w:rsidP="004F5504">
      <w:pPr>
        <w:pStyle w:val="2"/>
      </w:pPr>
      <w:r>
        <w:lastRenderedPageBreak/>
        <w:t>Выводы</w:t>
      </w:r>
    </w:p>
    <w:p w:rsidR="004F5504" w:rsidRDefault="00CA568B" w:rsidP="004F5504">
      <w:pPr>
        <w:rPr>
          <w:color w:val="000000" w:themeColor="text1"/>
        </w:rPr>
      </w:pPr>
      <w:r>
        <w:t xml:space="preserve">В результате была построена схема сети для предприятия </w:t>
      </w:r>
      <w:r>
        <w:rPr>
          <w:color w:val="000000" w:themeColor="text1"/>
        </w:rPr>
        <w:t xml:space="preserve">«Закодированные </w:t>
      </w:r>
      <w:proofErr w:type="spellStart"/>
      <w:r>
        <w:rPr>
          <w:color w:val="000000" w:themeColor="text1"/>
        </w:rPr>
        <w:t>системз</w:t>
      </w:r>
      <w:proofErr w:type="spellEnd"/>
      <w:r>
        <w:rPr>
          <w:color w:val="000000" w:themeColor="text1"/>
        </w:rPr>
        <w:t>», состоящем из 3 удаленных офисов. В каждом офисе присутствуют по 4 отдела, а в офисе Минске также есть отдел администраторов и сервера. Каждый из 4 отделов может общаться только с компьютерами своих отделов в своем и удаленном офисе и любым из серверов. Отдел администраторов может общаться с любым компьютером.</w:t>
      </w:r>
    </w:p>
    <w:p w:rsidR="00CA568B" w:rsidRPr="00CA568B" w:rsidRDefault="00CA568B" w:rsidP="004F5504">
      <w:r>
        <w:rPr>
          <w:color w:val="000000" w:themeColor="text1"/>
        </w:rPr>
        <w:t xml:space="preserve">Таким образом, поставленная задача была решена полностью с помощью </w:t>
      </w:r>
      <w:r>
        <w:rPr>
          <w:color w:val="000000" w:themeColor="text1"/>
          <w:lang w:val="en-US"/>
        </w:rPr>
        <w:t>Cisco</w:t>
      </w:r>
      <w:r w:rsidRPr="00CA56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Packet</w:t>
      </w:r>
      <w:r w:rsidRPr="00CA568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Tracer</w:t>
      </w:r>
      <w:r w:rsidRPr="00CA568B">
        <w:rPr>
          <w:color w:val="000000" w:themeColor="text1"/>
        </w:rPr>
        <w:t xml:space="preserve">. </w:t>
      </w:r>
      <w:r>
        <w:rPr>
          <w:color w:val="000000" w:themeColor="text1"/>
        </w:rPr>
        <w:t>Составленная схема может быть применена на небольшом предприятии, обладающем сходной структурой и компьютеризированными рабочими местами.</w:t>
      </w:r>
    </w:p>
    <w:sectPr w:rsidR="00CA568B" w:rsidRPr="00CA568B" w:rsidSect="00505694">
      <w:footerReference w:type="default" r:id="rId9"/>
      <w:pgSz w:w="11906" w:h="16838"/>
      <w:pgMar w:top="1134" w:right="851" w:bottom="1531" w:left="1701" w:header="709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07" w:rsidRDefault="00365407" w:rsidP="00165E8C">
      <w:pPr>
        <w:spacing w:line="240" w:lineRule="auto"/>
      </w:pPr>
      <w:r>
        <w:separator/>
      </w:r>
    </w:p>
  </w:endnote>
  <w:endnote w:type="continuationSeparator" w:id="0">
    <w:p w:rsidR="00365407" w:rsidRDefault="00365407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950344"/>
      <w:docPartObj>
        <w:docPartGallery w:val="Page Numbers (Bottom of Page)"/>
        <w:docPartUnique/>
      </w:docPartObj>
    </w:sdtPr>
    <w:sdtEndPr/>
    <w:sdtContent>
      <w:p w:rsidR="00E425C6" w:rsidRDefault="00E425C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F6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425C6" w:rsidRDefault="00E425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07" w:rsidRDefault="00365407" w:rsidP="00165E8C">
      <w:pPr>
        <w:spacing w:line="240" w:lineRule="auto"/>
      </w:pPr>
      <w:r>
        <w:separator/>
      </w:r>
    </w:p>
  </w:footnote>
  <w:footnote w:type="continuationSeparator" w:id="0">
    <w:p w:rsidR="00365407" w:rsidRDefault="00365407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2375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5F0193"/>
    <w:multiLevelType w:val="hybridMultilevel"/>
    <w:tmpl w:val="543C1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DD4036"/>
    <w:multiLevelType w:val="hybridMultilevel"/>
    <w:tmpl w:val="0F268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B51FB1"/>
    <w:multiLevelType w:val="hybridMultilevel"/>
    <w:tmpl w:val="1A64B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102B6A"/>
    <w:multiLevelType w:val="hybridMultilevel"/>
    <w:tmpl w:val="C598F90C"/>
    <w:lvl w:ilvl="0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E6965C1"/>
    <w:multiLevelType w:val="hybridMultilevel"/>
    <w:tmpl w:val="C8B6A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233072"/>
    <w:multiLevelType w:val="multilevel"/>
    <w:tmpl w:val="A23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A85632"/>
    <w:multiLevelType w:val="hybridMultilevel"/>
    <w:tmpl w:val="F62C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16D00"/>
    <w:multiLevelType w:val="hybridMultilevel"/>
    <w:tmpl w:val="E2B6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413AD0"/>
    <w:multiLevelType w:val="hybridMultilevel"/>
    <w:tmpl w:val="0812DA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EA96822"/>
    <w:multiLevelType w:val="multilevel"/>
    <w:tmpl w:val="49D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B300A7"/>
    <w:multiLevelType w:val="hybridMultilevel"/>
    <w:tmpl w:val="870C7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F5E169A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307A72"/>
    <w:multiLevelType w:val="hybridMultilevel"/>
    <w:tmpl w:val="0D24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95E26C6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A3A3D2B"/>
    <w:multiLevelType w:val="hybridMultilevel"/>
    <w:tmpl w:val="9FE24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390074"/>
    <w:multiLevelType w:val="hybridMultilevel"/>
    <w:tmpl w:val="5ECC3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2243B"/>
    <w:multiLevelType w:val="hybridMultilevel"/>
    <w:tmpl w:val="249AAE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36529DE"/>
    <w:multiLevelType w:val="hybridMultilevel"/>
    <w:tmpl w:val="B3B25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DD1A12"/>
    <w:multiLevelType w:val="hybridMultilevel"/>
    <w:tmpl w:val="BC768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BD30E2D"/>
    <w:multiLevelType w:val="hybridMultilevel"/>
    <w:tmpl w:val="2E6EAE96"/>
    <w:lvl w:ilvl="0" w:tplc="33104FA2">
      <w:start w:val="1"/>
      <w:numFmt w:val="russianUpper"/>
      <w:pStyle w:val="a0"/>
      <w:lvlText w:val="ПРИЛОЖЕНИЕ %1 "/>
      <w:lvlJc w:val="left"/>
      <w:pPr>
        <w:ind w:left="6314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num w:numId="1">
    <w:abstractNumId w:val="1"/>
  </w:num>
  <w:num w:numId="2">
    <w:abstractNumId w:val="18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6"/>
  </w:num>
  <w:num w:numId="12">
    <w:abstractNumId w:val="21"/>
  </w:num>
  <w:num w:numId="13">
    <w:abstractNumId w:val="4"/>
  </w:num>
  <w:num w:numId="14">
    <w:abstractNumId w:val="20"/>
  </w:num>
  <w:num w:numId="15">
    <w:abstractNumId w:val="14"/>
  </w:num>
  <w:num w:numId="16">
    <w:abstractNumId w:val="10"/>
  </w:num>
  <w:num w:numId="17">
    <w:abstractNumId w:val="5"/>
  </w:num>
  <w:num w:numId="18">
    <w:abstractNumId w:val="19"/>
  </w:num>
  <w:num w:numId="19">
    <w:abstractNumId w:val="6"/>
  </w:num>
  <w:num w:numId="20">
    <w:abstractNumId w:val="7"/>
  </w:num>
  <w:num w:numId="21">
    <w:abstractNumId w:val="1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93"/>
    <w:rsid w:val="000020E2"/>
    <w:rsid w:val="00005AA8"/>
    <w:rsid w:val="0001138F"/>
    <w:rsid w:val="000129E0"/>
    <w:rsid w:val="00014289"/>
    <w:rsid w:val="0001565B"/>
    <w:rsid w:val="0001645F"/>
    <w:rsid w:val="00016CD1"/>
    <w:rsid w:val="00020D2D"/>
    <w:rsid w:val="00031DA1"/>
    <w:rsid w:val="000335E8"/>
    <w:rsid w:val="0003398E"/>
    <w:rsid w:val="00047195"/>
    <w:rsid w:val="0005054D"/>
    <w:rsid w:val="00055E71"/>
    <w:rsid w:val="00055E8F"/>
    <w:rsid w:val="00056C51"/>
    <w:rsid w:val="00063FA5"/>
    <w:rsid w:val="00065693"/>
    <w:rsid w:val="00066044"/>
    <w:rsid w:val="000671D2"/>
    <w:rsid w:val="00067C02"/>
    <w:rsid w:val="0007036A"/>
    <w:rsid w:val="00076EC1"/>
    <w:rsid w:val="00085FA5"/>
    <w:rsid w:val="00086BC5"/>
    <w:rsid w:val="000912C9"/>
    <w:rsid w:val="00097826"/>
    <w:rsid w:val="000A4630"/>
    <w:rsid w:val="000A495B"/>
    <w:rsid w:val="000B4C9A"/>
    <w:rsid w:val="000C1C31"/>
    <w:rsid w:val="000C1ECF"/>
    <w:rsid w:val="000C6978"/>
    <w:rsid w:val="000C6B3E"/>
    <w:rsid w:val="000C7F3D"/>
    <w:rsid w:val="000D6FE3"/>
    <w:rsid w:val="000D7037"/>
    <w:rsid w:val="000D7B54"/>
    <w:rsid w:val="000E4DD4"/>
    <w:rsid w:val="000F06B3"/>
    <w:rsid w:val="000F3568"/>
    <w:rsid w:val="000F64B0"/>
    <w:rsid w:val="00104E83"/>
    <w:rsid w:val="001118CB"/>
    <w:rsid w:val="00116B20"/>
    <w:rsid w:val="0012048E"/>
    <w:rsid w:val="00120C53"/>
    <w:rsid w:val="001214F4"/>
    <w:rsid w:val="00122BD1"/>
    <w:rsid w:val="00122DF1"/>
    <w:rsid w:val="00127DB8"/>
    <w:rsid w:val="001362A2"/>
    <w:rsid w:val="001428FC"/>
    <w:rsid w:val="00142C34"/>
    <w:rsid w:val="00142C3D"/>
    <w:rsid w:val="0014456E"/>
    <w:rsid w:val="00161E1B"/>
    <w:rsid w:val="00165E8C"/>
    <w:rsid w:val="00167D8F"/>
    <w:rsid w:val="001730E2"/>
    <w:rsid w:val="00175BA3"/>
    <w:rsid w:val="00180D4B"/>
    <w:rsid w:val="00181F1C"/>
    <w:rsid w:val="00186E10"/>
    <w:rsid w:val="00195170"/>
    <w:rsid w:val="0019612A"/>
    <w:rsid w:val="001976BB"/>
    <w:rsid w:val="001A2864"/>
    <w:rsid w:val="001B4435"/>
    <w:rsid w:val="001C58CB"/>
    <w:rsid w:val="001C6EE7"/>
    <w:rsid w:val="001C7E76"/>
    <w:rsid w:val="001D114C"/>
    <w:rsid w:val="001D2E1C"/>
    <w:rsid w:val="001D3015"/>
    <w:rsid w:val="001D59E5"/>
    <w:rsid w:val="001D6C29"/>
    <w:rsid w:val="001D70F9"/>
    <w:rsid w:val="001D7882"/>
    <w:rsid w:val="001E4197"/>
    <w:rsid w:val="001E4E00"/>
    <w:rsid w:val="001E4F64"/>
    <w:rsid w:val="001F0222"/>
    <w:rsid w:val="001F6461"/>
    <w:rsid w:val="001F6621"/>
    <w:rsid w:val="00200771"/>
    <w:rsid w:val="0020110D"/>
    <w:rsid w:val="00202AF8"/>
    <w:rsid w:val="00203A88"/>
    <w:rsid w:val="00203AE2"/>
    <w:rsid w:val="0020694A"/>
    <w:rsid w:val="00212185"/>
    <w:rsid w:val="00212CE6"/>
    <w:rsid w:val="002153C1"/>
    <w:rsid w:val="00217591"/>
    <w:rsid w:val="00230237"/>
    <w:rsid w:val="002326D6"/>
    <w:rsid w:val="0023427C"/>
    <w:rsid w:val="00235267"/>
    <w:rsid w:val="0024170F"/>
    <w:rsid w:val="00246C49"/>
    <w:rsid w:val="002509AB"/>
    <w:rsid w:val="0025108D"/>
    <w:rsid w:val="002526E5"/>
    <w:rsid w:val="00261F17"/>
    <w:rsid w:val="00263701"/>
    <w:rsid w:val="002641F1"/>
    <w:rsid w:val="00267B33"/>
    <w:rsid w:val="00267DAC"/>
    <w:rsid w:val="002804E4"/>
    <w:rsid w:val="0028413A"/>
    <w:rsid w:val="0028578B"/>
    <w:rsid w:val="0028579C"/>
    <w:rsid w:val="002863C2"/>
    <w:rsid w:val="00290ED2"/>
    <w:rsid w:val="0029592B"/>
    <w:rsid w:val="00296E7A"/>
    <w:rsid w:val="002A6A61"/>
    <w:rsid w:val="002B2978"/>
    <w:rsid w:val="002C0F03"/>
    <w:rsid w:val="002C0F1A"/>
    <w:rsid w:val="002C178B"/>
    <w:rsid w:val="002C3F6F"/>
    <w:rsid w:val="002C7DE9"/>
    <w:rsid w:val="002D183D"/>
    <w:rsid w:val="002D18BB"/>
    <w:rsid w:val="002D48B8"/>
    <w:rsid w:val="002D5EB7"/>
    <w:rsid w:val="002D75F3"/>
    <w:rsid w:val="002E1DF9"/>
    <w:rsid w:val="002E2077"/>
    <w:rsid w:val="002F08FE"/>
    <w:rsid w:val="002F35EF"/>
    <w:rsid w:val="002F6FA7"/>
    <w:rsid w:val="0031006F"/>
    <w:rsid w:val="00311472"/>
    <w:rsid w:val="003156BD"/>
    <w:rsid w:val="0031673A"/>
    <w:rsid w:val="00322480"/>
    <w:rsid w:val="0032343C"/>
    <w:rsid w:val="003249BB"/>
    <w:rsid w:val="00327BC2"/>
    <w:rsid w:val="00332504"/>
    <w:rsid w:val="003370AB"/>
    <w:rsid w:val="003370F0"/>
    <w:rsid w:val="00341761"/>
    <w:rsid w:val="003428C9"/>
    <w:rsid w:val="00344A0A"/>
    <w:rsid w:val="00345F23"/>
    <w:rsid w:val="00346155"/>
    <w:rsid w:val="00365407"/>
    <w:rsid w:val="0036690C"/>
    <w:rsid w:val="003714E7"/>
    <w:rsid w:val="003724C1"/>
    <w:rsid w:val="00374F0D"/>
    <w:rsid w:val="00381C08"/>
    <w:rsid w:val="003845E7"/>
    <w:rsid w:val="00384A4E"/>
    <w:rsid w:val="00385136"/>
    <w:rsid w:val="00385DE1"/>
    <w:rsid w:val="00386D92"/>
    <w:rsid w:val="00387281"/>
    <w:rsid w:val="0039059E"/>
    <w:rsid w:val="00390707"/>
    <w:rsid w:val="0039443A"/>
    <w:rsid w:val="003961AF"/>
    <w:rsid w:val="0039645B"/>
    <w:rsid w:val="00397339"/>
    <w:rsid w:val="003975F1"/>
    <w:rsid w:val="003A1168"/>
    <w:rsid w:val="003A1C45"/>
    <w:rsid w:val="003B06AE"/>
    <w:rsid w:val="003B5B1A"/>
    <w:rsid w:val="003C0959"/>
    <w:rsid w:val="003C1E18"/>
    <w:rsid w:val="003C7E1B"/>
    <w:rsid w:val="003D2E03"/>
    <w:rsid w:val="003D4D51"/>
    <w:rsid w:val="003D771E"/>
    <w:rsid w:val="003D79A6"/>
    <w:rsid w:val="003E0FEE"/>
    <w:rsid w:val="003E585E"/>
    <w:rsid w:val="003E7608"/>
    <w:rsid w:val="003F39D2"/>
    <w:rsid w:val="003F46F4"/>
    <w:rsid w:val="00404CE5"/>
    <w:rsid w:val="00407C33"/>
    <w:rsid w:val="00413E70"/>
    <w:rsid w:val="00417E67"/>
    <w:rsid w:val="0042204F"/>
    <w:rsid w:val="00422DDB"/>
    <w:rsid w:val="00430774"/>
    <w:rsid w:val="0044251A"/>
    <w:rsid w:val="00442A6F"/>
    <w:rsid w:val="004501E6"/>
    <w:rsid w:val="00453633"/>
    <w:rsid w:val="00454FB6"/>
    <w:rsid w:val="00455087"/>
    <w:rsid w:val="00456467"/>
    <w:rsid w:val="00457E3F"/>
    <w:rsid w:val="00460386"/>
    <w:rsid w:val="004609A3"/>
    <w:rsid w:val="00462CF2"/>
    <w:rsid w:val="00464F38"/>
    <w:rsid w:val="00467137"/>
    <w:rsid w:val="00473C56"/>
    <w:rsid w:val="0047452D"/>
    <w:rsid w:val="00477E39"/>
    <w:rsid w:val="00486A8A"/>
    <w:rsid w:val="004A09F3"/>
    <w:rsid w:val="004A5AF2"/>
    <w:rsid w:val="004A7595"/>
    <w:rsid w:val="004B0CC9"/>
    <w:rsid w:val="004B29FF"/>
    <w:rsid w:val="004B5086"/>
    <w:rsid w:val="004B5BB1"/>
    <w:rsid w:val="004B7C4C"/>
    <w:rsid w:val="004C1D22"/>
    <w:rsid w:val="004D013D"/>
    <w:rsid w:val="004D13E7"/>
    <w:rsid w:val="004D44A0"/>
    <w:rsid w:val="004D54AF"/>
    <w:rsid w:val="004D5D94"/>
    <w:rsid w:val="004D6123"/>
    <w:rsid w:val="004E04AB"/>
    <w:rsid w:val="004E052E"/>
    <w:rsid w:val="004E383A"/>
    <w:rsid w:val="004E6213"/>
    <w:rsid w:val="004F2521"/>
    <w:rsid w:val="004F5504"/>
    <w:rsid w:val="00500B14"/>
    <w:rsid w:val="0050555F"/>
    <w:rsid w:val="00505694"/>
    <w:rsid w:val="00507CCB"/>
    <w:rsid w:val="005116F8"/>
    <w:rsid w:val="00513B24"/>
    <w:rsid w:val="005156F2"/>
    <w:rsid w:val="00523948"/>
    <w:rsid w:val="005243EB"/>
    <w:rsid w:val="005251F5"/>
    <w:rsid w:val="0052719B"/>
    <w:rsid w:val="00530154"/>
    <w:rsid w:val="005318FE"/>
    <w:rsid w:val="005326A6"/>
    <w:rsid w:val="005365D8"/>
    <w:rsid w:val="0054151C"/>
    <w:rsid w:val="0055076A"/>
    <w:rsid w:val="00556399"/>
    <w:rsid w:val="005605C0"/>
    <w:rsid w:val="0056273E"/>
    <w:rsid w:val="0056499C"/>
    <w:rsid w:val="0057136A"/>
    <w:rsid w:val="00571B21"/>
    <w:rsid w:val="005722C2"/>
    <w:rsid w:val="00577A6D"/>
    <w:rsid w:val="0059016A"/>
    <w:rsid w:val="005923C9"/>
    <w:rsid w:val="00594305"/>
    <w:rsid w:val="005967A8"/>
    <w:rsid w:val="005972C0"/>
    <w:rsid w:val="005A2F6B"/>
    <w:rsid w:val="005A33AD"/>
    <w:rsid w:val="005A63E3"/>
    <w:rsid w:val="005A6A17"/>
    <w:rsid w:val="005B49F8"/>
    <w:rsid w:val="005B6309"/>
    <w:rsid w:val="005B6BF6"/>
    <w:rsid w:val="005B7752"/>
    <w:rsid w:val="005C0C8A"/>
    <w:rsid w:val="005C3AA4"/>
    <w:rsid w:val="005C4D7B"/>
    <w:rsid w:val="005C7CE0"/>
    <w:rsid w:val="005D67EB"/>
    <w:rsid w:val="005E70B3"/>
    <w:rsid w:val="005E74C8"/>
    <w:rsid w:val="005F1F5D"/>
    <w:rsid w:val="005F2F7E"/>
    <w:rsid w:val="005F333E"/>
    <w:rsid w:val="005F4285"/>
    <w:rsid w:val="006008AB"/>
    <w:rsid w:val="00602337"/>
    <w:rsid w:val="0060306E"/>
    <w:rsid w:val="00603104"/>
    <w:rsid w:val="006034A6"/>
    <w:rsid w:val="0060546B"/>
    <w:rsid w:val="00610D02"/>
    <w:rsid w:val="006129BE"/>
    <w:rsid w:val="00624E69"/>
    <w:rsid w:val="006273F6"/>
    <w:rsid w:val="0063099E"/>
    <w:rsid w:val="006344A2"/>
    <w:rsid w:val="006344C2"/>
    <w:rsid w:val="00635E22"/>
    <w:rsid w:val="00636767"/>
    <w:rsid w:val="00643AA2"/>
    <w:rsid w:val="006477B2"/>
    <w:rsid w:val="006509A8"/>
    <w:rsid w:val="006558CF"/>
    <w:rsid w:val="00655AB3"/>
    <w:rsid w:val="006608BA"/>
    <w:rsid w:val="0066617E"/>
    <w:rsid w:val="00673E08"/>
    <w:rsid w:val="00676510"/>
    <w:rsid w:val="00677DA1"/>
    <w:rsid w:val="0068111A"/>
    <w:rsid w:val="0068442C"/>
    <w:rsid w:val="00686161"/>
    <w:rsid w:val="00687869"/>
    <w:rsid w:val="00695944"/>
    <w:rsid w:val="00697FD9"/>
    <w:rsid w:val="006A4CD7"/>
    <w:rsid w:val="006A5124"/>
    <w:rsid w:val="006B420F"/>
    <w:rsid w:val="006B6C3F"/>
    <w:rsid w:val="006C0C4D"/>
    <w:rsid w:val="006C174E"/>
    <w:rsid w:val="006C24D5"/>
    <w:rsid w:val="006C2827"/>
    <w:rsid w:val="006C3C7C"/>
    <w:rsid w:val="006C4DCD"/>
    <w:rsid w:val="006C5C17"/>
    <w:rsid w:val="006C6F79"/>
    <w:rsid w:val="006D36AF"/>
    <w:rsid w:val="006E0A4C"/>
    <w:rsid w:val="006E27B1"/>
    <w:rsid w:val="006E40FE"/>
    <w:rsid w:val="006E6E93"/>
    <w:rsid w:val="006E7FA5"/>
    <w:rsid w:val="006F17B5"/>
    <w:rsid w:val="006F1F9F"/>
    <w:rsid w:val="006F2C50"/>
    <w:rsid w:val="006F5874"/>
    <w:rsid w:val="006F7071"/>
    <w:rsid w:val="00701D08"/>
    <w:rsid w:val="00702B46"/>
    <w:rsid w:val="00705C03"/>
    <w:rsid w:val="00710AF1"/>
    <w:rsid w:val="00716945"/>
    <w:rsid w:val="00717B37"/>
    <w:rsid w:val="00717CD9"/>
    <w:rsid w:val="00720DED"/>
    <w:rsid w:val="00722788"/>
    <w:rsid w:val="00724AD4"/>
    <w:rsid w:val="00726C2D"/>
    <w:rsid w:val="00726E72"/>
    <w:rsid w:val="007276A4"/>
    <w:rsid w:val="00727D2A"/>
    <w:rsid w:val="0074780A"/>
    <w:rsid w:val="00754A92"/>
    <w:rsid w:val="00757091"/>
    <w:rsid w:val="007627FD"/>
    <w:rsid w:val="00765674"/>
    <w:rsid w:val="0077346D"/>
    <w:rsid w:val="00773856"/>
    <w:rsid w:val="00782BB3"/>
    <w:rsid w:val="007832FD"/>
    <w:rsid w:val="00783C47"/>
    <w:rsid w:val="0078423E"/>
    <w:rsid w:val="00785257"/>
    <w:rsid w:val="0079031D"/>
    <w:rsid w:val="007A366C"/>
    <w:rsid w:val="007A4865"/>
    <w:rsid w:val="007A50BA"/>
    <w:rsid w:val="007A6E2B"/>
    <w:rsid w:val="007A7A0A"/>
    <w:rsid w:val="007B2F88"/>
    <w:rsid w:val="007B79D4"/>
    <w:rsid w:val="007C5A41"/>
    <w:rsid w:val="007C636B"/>
    <w:rsid w:val="007D285E"/>
    <w:rsid w:val="007D47FF"/>
    <w:rsid w:val="007D5856"/>
    <w:rsid w:val="007D5AAA"/>
    <w:rsid w:val="007D77B1"/>
    <w:rsid w:val="007E23F7"/>
    <w:rsid w:val="007E6158"/>
    <w:rsid w:val="007F010D"/>
    <w:rsid w:val="007F03B6"/>
    <w:rsid w:val="007F13F5"/>
    <w:rsid w:val="007F3CED"/>
    <w:rsid w:val="007F6794"/>
    <w:rsid w:val="008026E5"/>
    <w:rsid w:val="00802AE0"/>
    <w:rsid w:val="00803C98"/>
    <w:rsid w:val="008056FC"/>
    <w:rsid w:val="00805DC5"/>
    <w:rsid w:val="008111A8"/>
    <w:rsid w:val="008134B7"/>
    <w:rsid w:val="008161FA"/>
    <w:rsid w:val="0081672F"/>
    <w:rsid w:val="00817837"/>
    <w:rsid w:val="008251AC"/>
    <w:rsid w:val="008255D2"/>
    <w:rsid w:val="00826EDF"/>
    <w:rsid w:val="00832B12"/>
    <w:rsid w:val="00833B93"/>
    <w:rsid w:val="00834CF4"/>
    <w:rsid w:val="00835C5D"/>
    <w:rsid w:val="0084155F"/>
    <w:rsid w:val="0085200C"/>
    <w:rsid w:val="00855EB0"/>
    <w:rsid w:val="00856F84"/>
    <w:rsid w:val="008623E2"/>
    <w:rsid w:val="00863636"/>
    <w:rsid w:val="00865E71"/>
    <w:rsid w:val="00867037"/>
    <w:rsid w:val="008706C2"/>
    <w:rsid w:val="00871666"/>
    <w:rsid w:val="0087205F"/>
    <w:rsid w:val="00872772"/>
    <w:rsid w:val="00875941"/>
    <w:rsid w:val="008776FB"/>
    <w:rsid w:val="00880857"/>
    <w:rsid w:val="00881034"/>
    <w:rsid w:val="0088176B"/>
    <w:rsid w:val="00881DC0"/>
    <w:rsid w:val="008829E7"/>
    <w:rsid w:val="008870CE"/>
    <w:rsid w:val="00890099"/>
    <w:rsid w:val="00892054"/>
    <w:rsid w:val="008A0BEA"/>
    <w:rsid w:val="008A0D31"/>
    <w:rsid w:val="008A0E21"/>
    <w:rsid w:val="008A4298"/>
    <w:rsid w:val="008A6147"/>
    <w:rsid w:val="008A624E"/>
    <w:rsid w:val="008B1549"/>
    <w:rsid w:val="008C01E2"/>
    <w:rsid w:val="008C5771"/>
    <w:rsid w:val="008C6E94"/>
    <w:rsid w:val="008D796F"/>
    <w:rsid w:val="008E20C4"/>
    <w:rsid w:val="008E72C4"/>
    <w:rsid w:val="008E7854"/>
    <w:rsid w:val="008F2664"/>
    <w:rsid w:val="008F2C0F"/>
    <w:rsid w:val="008F33F7"/>
    <w:rsid w:val="008F3B20"/>
    <w:rsid w:val="008F5FB7"/>
    <w:rsid w:val="00903015"/>
    <w:rsid w:val="00907057"/>
    <w:rsid w:val="00913BA6"/>
    <w:rsid w:val="00914125"/>
    <w:rsid w:val="00914224"/>
    <w:rsid w:val="00915011"/>
    <w:rsid w:val="00920ED9"/>
    <w:rsid w:val="009211A9"/>
    <w:rsid w:val="00921FE7"/>
    <w:rsid w:val="009231A4"/>
    <w:rsid w:val="0092370A"/>
    <w:rsid w:val="009246D2"/>
    <w:rsid w:val="009251A5"/>
    <w:rsid w:val="00926054"/>
    <w:rsid w:val="009334C6"/>
    <w:rsid w:val="00937F14"/>
    <w:rsid w:val="00940EDC"/>
    <w:rsid w:val="009415B4"/>
    <w:rsid w:val="00943ADC"/>
    <w:rsid w:val="00950193"/>
    <w:rsid w:val="00951079"/>
    <w:rsid w:val="00951152"/>
    <w:rsid w:val="00955ACC"/>
    <w:rsid w:val="00957D6A"/>
    <w:rsid w:val="0096181E"/>
    <w:rsid w:val="00961AFF"/>
    <w:rsid w:val="0096267F"/>
    <w:rsid w:val="00964E2F"/>
    <w:rsid w:val="00970563"/>
    <w:rsid w:val="0097210C"/>
    <w:rsid w:val="00972E66"/>
    <w:rsid w:val="009731A7"/>
    <w:rsid w:val="00973267"/>
    <w:rsid w:val="0097641F"/>
    <w:rsid w:val="00977CE7"/>
    <w:rsid w:val="0098281A"/>
    <w:rsid w:val="00982E0A"/>
    <w:rsid w:val="009840F2"/>
    <w:rsid w:val="0098427C"/>
    <w:rsid w:val="00984950"/>
    <w:rsid w:val="009866C0"/>
    <w:rsid w:val="00987E2A"/>
    <w:rsid w:val="00991C23"/>
    <w:rsid w:val="00991C81"/>
    <w:rsid w:val="0099575E"/>
    <w:rsid w:val="009A3039"/>
    <w:rsid w:val="009A47E1"/>
    <w:rsid w:val="009B2D64"/>
    <w:rsid w:val="009C0841"/>
    <w:rsid w:val="009C2EFC"/>
    <w:rsid w:val="009C310F"/>
    <w:rsid w:val="009C3588"/>
    <w:rsid w:val="009C5C84"/>
    <w:rsid w:val="009C6959"/>
    <w:rsid w:val="009D1948"/>
    <w:rsid w:val="009D4F2D"/>
    <w:rsid w:val="009D5C1A"/>
    <w:rsid w:val="009D7DD6"/>
    <w:rsid w:val="009E2822"/>
    <w:rsid w:val="009E7AED"/>
    <w:rsid w:val="009E7F6C"/>
    <w:rsid w:val="00A06CC9"/>
    <w:rsid w:val="00A16E2F"/>
    <w:rsid w:val="00A174AF"/>
    <w:rsid w:val="00A30D00"/>
    <w:rsid w:val="00A3531C"/>
    <w:rsid w:val="00A36A94"/>
    <w:rsid w:val="00A403AC"/>
    <w:rsid w:val="00A403B6"/>
    <w:rsid w:val="00A419D9"/>
    <w:rsid w:val="00A43CA9"/>
    <w:rsid w:val="00A44039"/>
    <w:rsid w:val="00A452D4"/>
    <w:rsid w:val="00A45C0E"/>
    <w:rsid w:val="00A46675"/>
    <w:rsid w:val="00A51164"/>
    <w:rsid w:val="00A51C70"/>
    <w:rsid w:val="00A522CB"/>
    <w:rsid w:val="00A535D9"/>
    <w:rsid w:val="00A55362"/>
    <w:rsid w:val="00A60356"/>
    <w:rsid w:val="00A623A0"/>
    <w:rsid w:val="00A63CCE"/>
    <w:rsid w:val="00A64EB1"/>
    <w:rsid w:val="00A702E2"/>
    <w:rsid w:val="00A82E51"/>
    <w:rsid w:val="00A835FF"/>
    <w:rsid w:val="00A83C0A"/>
    <w:rsid w:val="00A84854"/>
    <w:rsid w:val="00A97937"/>
    <w:rsid w:val="00AA0117"/>
    <w:rsid w:val="00AA1EFE"/>
    <w:rsid w:val="00AC02E2"/>
    <w:rsid w:val="00AC3CBB"/>
    <w:rsid w:val="00AD34B5"/>
    <w:rsid w:val="00AD3CC1"/>
    <w:rsid w:val="00AD508E"/>
    <w:rsid w:val="00AE06EB"/>
    <w:rsid w:val="00AE1E4D"/>
    <w:rsid w:val="00AE2719"/>
    <w:rsid w:val="00AE58AF"/>
    <w:rsid w:val="00AE6C77"/>
    <w:rsid w:val="00B01042"/>
    <w:rsid w:val="00B02DC4"/>
    <w:rsid w:val="00B047B3"/>
    <w:rsid w:val="00B05210"/>
    <w:rsid w:val="00B06493"/>
    <w:rsid w:val="00B12F14"/>
    <w:rsid w:val="00B17AF0"/>
    <w:rsid w:val="00B21D2E"/>
    <w:rsid w:val="00B22032"/>
    <w:rsid w:val="00B248CE"/>
    <w:rsid w:val="00B25340"/>
    <w:rsid w:val="00B26A82"/>
    <w:rsid w:val="00B30459"/>
    <w:rsid w:val="00B3465A"/>
    <w:rsid w:val="00B367D1"/>
    <w:rsid w:val="00B36D25"/>
    <w:rsid w:val="00B45C32"/>
    <w:rsid w:val="00B4685E"/>
    <w:rsid w:val="00B51ED4"/>
    <w:rsid w:val="00B521BB"/>
    <w:rsid w:val="00B530C0"/>
    <w:rsid w:val="00B53240"/>
    <w:rsid w:val="00B57DFD"/>
    <w:rsid w:val="00B61B7E"/>
    <w:rsid w:val="00B76401"/>
    <w:rsid w:val="00B76EEE"/>
    <w:rsid w:val="00B80E2B"/>
    <w:rsid w:val="00B81A0B"/>
    <w:rsid w:val="00B81EF0"/>
    <w:rsid w:val="00B85E00"/>
    <w:rsid w:val="00B86C5E"/>
    <w:rsid w:val="00B8761D"/>
    <w:rsid w:val="00B91903"/>
    <w:rsid w:val="00B92085"/>
    <w:rsid w:val="00B943A6"/>
    <w:rsid w:val="00B94EC5"/>
    <w:rsid w:val="00B96AB7"/>
    <w:rsid w:val="00BA5994"/>
    <w:rsid w:val="00BB0E98"/>
    <w:rsid w:val="00BB5909"/>
    <w:rsid w:val="00BC0B91"/>
    <w:rsid w:val="00BD08D6"/>
    <w:rsid w:val="00BD561F"/>
    <w:rsid w:val="00BE0FAB"/>
    <w:rsid w:val="00BE2CF7"/>
    <w:rsid w:val="00BE730A"/>
    <w:rsid w:val="00BE7EA9"/>
    <w:rsid w:val="00BF22A2"/>
    <w:rsid w:val="00C05D55"/>
    <w:rsid w:val="00C07AC6"/>
    <w:rsid w:val="00C11A9E"/>
    <w:rsid w:val="00C1262F"/>
    <w:rsid w:val="00C12BAE"/>
    <w:rsid w:val="00C1346B"/>
    <w:rsid w:val="00C1413D"/>
    <w:rsid w:val="00C148D4"/>
    <w:rsid w:val="00C272F6"/>
    <w:rsid w:val="00C27981"/>
    <w:rsid w:val="00C31051"/>
    <w:rsid w:val="00C31997"/>
    <w:rsid w:val="00C366AD"/>
    <w:rsid w:val="00C42A13"/>
    <w:rsid w:val="00C4495A"/>
    <w:rsid w:val="00C47A77"/>
    <w:rsid w:val="00C5146A"/>
    <w:rsid w:val="00C51F4C"/>
    <w:rsid w:val="00C528BF"/>
    <w:rsid w:val="00C60EBE"/>
    <w:rsid w:val="00C715CC"/>
    <w:rsid w:val="00C71D92"/>
    <w:rsid w:val="00C71FEE"/>
    <w:rsid w:val="00C728F7"/>
    <w:rsid w:val="00C80DB1"/>
    <w:rsid w:val="00C81BBD"/>
    <w:rsid w:val="00C82D6B"/>
    <w:rsid w:val="00C836D6"/>
    <w:rsid w:val="00C94749"/>
    <w:rsid w:val="00C962EB"/>
    <w:rsid w:val="00CA236B"/>
    <w:rsid w:val="00CA410A"/>
    <w:rsid w:val="00CA4877"/>
    <w:rsid w:val="00CA5067"/>
    <w:rsid w:val="00CA568B"/>
    <w:rsid w:val="00CA7BB8"/>
    <w:rsid w:val="00CB1CBD"/>
    <w:rsid w:val="00CB5157"/>
    <w:rsid w:val="00CB7188"/>
    <w:rsid w:val="00CB7E80"/>
    <w:rsid w:val="00CC11F6"/>
    <w:rsid w:val="00CC2748"/>
    <w:rsid w:val="00CC7AD1"/>
    <w:rsid w:val="00CD0EAC"/>
    <w:rsid w:val="00CD2356"/>
    <w:rsid w:val="00CE4601"/>
    <w:rsid w:val="00CE759F"/>
    <w:rsid w:val="00CF0633"/>
    <w:rsid w:val="00CF08FA"/>
    <w:rsid w:val="00CF1B43"/>
    <w:rsid w:val="00CF286B"/>
    <w:rsid w:val="00CF5209"/>
    <w:rsid w:val="00D0773A"/>
    <w:rsid w:val="00D100D1"/>
    <w:rsid w:val="00D103F4"/>
    <w:rsid w:val="00D17823"/>
    <w:rsid w:val="00D241F8"/>
    <w:rsid w:val="00D24376"/>
    <w:rsid w:val="00D3252A"/>
    <w:rsid w:val="00D34A0D"/>
    <w:rsid w:val="00D35185"/>
    <w:rsid w:val="00D359CB"/>
    <w:rsid w:val="00D36B45"/>
    <w:rsid w:val="00D545D9"/>
    <w:rsid w:val="00D6094C"/>
    <w:rsid w:val="00D64A4A"/>
    <w:rsid w:val="00D64DF5"/>
    <w:rsid w:val="00D653EB"/>
    <w:rsid w:val="00D6544A"/>
    <w:rsid w:val="00D65EE5"/>
    <w:rsid w:val="00D667D5"/>
    <w:rsid w:val="00D66B83"/>
    <w:rsid w:val="00D67153"/>
    <w:rsid w:val="00D70D3C"/>
    <w:rsid w:val="00D720F2"/>
    <w:rsid w:val="00D77C27"/>
    <w:rsid w:val="00D81252"/>
    <w:rsid w:val="00D85985"/>
    <w:rsid w:val="00D868F6"/>
    <w:rsid w:val="00D96664"/>
    <w:rsid w:val="00D974CD"/>
    <w:rsid w:val="00DA06A9"/>
    <w:rsid w:val="00DA3799"/>
    <w:rsid w:val="00DB0374"/>
    <w:rsid w:val="00DB133B"/>
    <w:rsid w:val="00DC1930"/>
    <w:rsid w:val="00DC1B69"/>
    <w:rsid w:val="00DC7770"/>
    <w:rsid w:val="00DD31A5"/>
    <w:rsid w:val="00DD5593"/>
    <w:rsid w:val="00DE2A75"/>
    <w:rsid w:val="00DE30C3"/>
    <w:rsid w:val="00DE496F"/>
    <w:rsid w:val="00DE76EB"/>
    <w:rsid w:val="00DF5A98"/>
    <w:rsid w:val="00DF5B77"/>
    <w:rsid w:val="00DF7014"/>
    <w:rsid w:val="00E0046E"/>
    <w:rsid w:val="00E00FEA"/>
    <w:rsid w:val="00E02255"/>
    <w:rsid w:val="00E02801"/>
    <w:rsid w:val="00E063B4"/>
    <w:rsid w:val="00E06EFF"/>
    <w:rsid w:val="00E07041"/>
    <w:rsid w:val="00E07D96"/>
    <w:rsid w:val="00E12508"/>
    <w:rsid w:val="00E12C7D"/>
    <w:rsid w:val="00E15C43"/>
    <w:rsid w:val="00E2182C"/>
    <w:rsid w:val="00E23710"/>
    <w:rsid w:val="00E252A2"/>
    <w:rsid w:val="00E25624"/>
    <w:rsid w:val="00E269A9"/>
    <w:rsid w:val="00E27A85"/>
    <w:rsid w:val="00E311BE"/>
    <w:rsid w:val="00E423F7"/>
    <w:rsid w:val="00E425C6"/>
    <w:rsid w:val="00E432A7"/>
    <w:rsid w:val="00E52252"/>
    <w:rsid w:val="00E636EC"/>
    <w:rsid w:val="00E70B32"/>
    <w:rsid w:val="00E7179F"/>
    <w:rsid w:val="00E72631"/>
    <w:rsid w:val="00E72F93"/>
    <w:rsid w:val="00E752A7"/>
    <w:rsid w:val="00E755CE"/>
    <w:rsid w:val="00E75B27"/>
    <w:rsid w:val="00E75D57"/>
    <w:rsid w:val="00E80810"/>
    <w:rsid w:val="00E962AD"/>
    <w:rsid w:val="00EA1DC2"/>
    <w:rsid w:val="00EB1049"/>
    <w:rsid w:val="00EB1534"/>
    <w:rsid w:val="00EB4E5E"/>
    <w:rsid w:val="00EB4FA8"/>
    <w:rsid w:val="00EB5395"/>
    <w:rsid w:val="00EB6418"/>
    <w:rsid w:val="00EB6B15"/>
    <w:rsid w:val="00EC3A8C"/>
    <w:rsid w:val="00EC753B"/>
    <w:rsid w:val="00EC7D9A"/>
    <w:rsid w:val="00ED4508"/>
    <w:rsid w:val="00EE1A9C"/>
    <w:rsid w:val="00EE2099"/>
    <w:rsid w:val="00EE2D53"/>
    <w:rsid w:val="00EE67BA"/>
    <w:rsid w:val="00EE6BF4"/>
    <w:rsid w:val="00EF06D2"/>
    <w:rsid w:val="00EF1D24"/>
    <w:rsid w:val="00F03F23"/>
    <w:rsid w:val="00F07E8A"/>
    <w:rsid w:val="00F126DB"/>
    <w:rsid w:val="00F14A53"/>
    <w:rsid w:val="00F14C56"/>
    <w:rsid w:val="00F17BE0"/>
    <w:rsid w:val="00F20DF0"/>
    <w:rsid w:val="00F2383C"/>
    <w:rsid w:val="00F31ECE"/>
    <w:rsid w:val="00F34374"/>
    <w:rsid w:val="00F354F4"/>
    <w:rsid w:val="00F36D40"/>
    <w:rsid w:val="00F44D15"/>
    <w:rsid w:val="00F5093D"/>
    <w:rsid w:val="00F540F9"/>
    <w:rsid w:val="00F54BA1"/>
    <w:rsid w:val="00F60ABE"/>
    <w:rsid w:val="00F657D0"/>
    <w:rsid w:val="00F71C48"/>
    <w:rsid w:val="00F71F4B"/>
    <w:rsid w:val="00F72898"/>
    <w:rsid w:val="00F7783E"/>
    <w:rsid w:val="00F8114A"/>
    <w:rsid w:val="00F85E0D"/>
    <w:rsid w:val="00F942CA"/>
    <w:rsid w:val="00F94A26"/>
    <w:rsid w:val="00FA014F"/>
    <w:rsid w:val="00FA6D52"/>
    <w:rsid w:val="00FB06C1"/>
    <w:rsid w:val="00FB5BD8"/>
    <w:rsid w:val="00FB7FB3"/>
    <w:rsid w:val="00FC02C2"/>
    <w:rsid w:val="00FC03AB"/>
    <w:rsid w:val="00FC6308"/>
    <w:rsid w:val="00FD1421"/>
    <w:rsid w:val="00FD1F39"/>
    <w:rsid w:val="00FE09CD"/>
    <w:rsid w:val="00FE1795"/>
    <w:rsid w:val="00FE2141"/>
    <w:rsid w:val="00FE63F7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C66B09-D1D7-4037-A18A-6E701BF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rsid w:val="003961AF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1"/>
    <w:next w:val="a1"/>
    <w:link w:val="10"/>
    <w:uiPriority w:val="9"/>
    <w:qFormat/>
    <w:rsid w:val="003714E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4E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03A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03AE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03A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03A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03A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03A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03A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714E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2"/>
    <w:link w:val="2"/>
    <w:uiPriority w:val="9"/>
    <w:rsid w:val="003714E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List Paragraph"/>
    <w:basedOn w:val="a1"/>
    <w:uiPriority w:val="34"/>
    <w:qFormat/>
    <w:rsid w:val="002C178B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65E8C"/>
    <w:rPr>
      <w:rFonts w:ascii="Times New Roman" w:hAnsi="Times New Roman"/>
      <w:sz w:val="26"/>
    </w:rPr>
  </w:style>
  <w:style w:type="paragraph" w:styleId="a8">
    <w:name w:val="footer"/>
    <w:basedOn w:val="a1"/>
    <w:link w:val="a9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65E8C"/>
    <w:rPr>
      <w:rFonts w:ascii="Times New Roman" w:hAnsi="Times New Roman"/>
      <w:sz w:val="26"/>
    </w:rPr>
  </w:style>
  <w:style w:type="table" w:styleId="aa">
    <w:name w:val="Table Grid"/>
    <w:basedOn w:val="a3"/>
    <w:uiPriority w:val="39"/>
    <w:rsid w:val="00165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итульный лист"/>
    <w:basedOn w:val="a1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c">
    <w:name w:val="Balloon Text"/>
    <w:basedOn w:val="a1"/>
    <w:link w:val="ad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e">
    <w:name w:val="Рисунок"/>
    <w:basedOn w:val="a1"/>
    <w:uiPriority w:val="99"/>
    <w:qFormat/>
    <w:rsid w:val="00B76EEE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"/>
    <w:basedOn w:val="a1"/>
    <w:qFormat/>
    <w:rsid w:val="006C3C7C"/>
    <w:pPr>
      <w:ind w:firstLine="0"/>
      <w:jc w:val="center"/>
    </w:pPr>
  </w:style>
  <w:style w:type="paragraph" w:customStyle="1" w:styleId="af1">
    <w:name w:val="Обычный_без_отступа"/>
    <w:basedOn w:val="a1"/>
    <w:next w:val="a1"/>
    <w:qFormat/>
    <w:rsid w:val="0003398E"/>
    <w:pPr>
      <w:ind w:firstLine="0"/>
    </w:pPr>
  </w:style>
  <w:style w:type="character" w:styleId="af2">
    <w:name w:val="Placeholder Text"/>
    <w:basedOn w:val="a2"/>
    <w:uiPriority w:val="99"/>
    <w:semiHidden/>
    <w:rsid w:val="0003398E"/>
    <w:rPr>
      <w:color w:val="808080"/>
    </w:rPr>
  </w:style>
  <w:style w:type="paragraph" w:customStyle="1" w:styleId="af3">
    <w:name w:val="Таблица_название"/>
    <w:basedOn w:val="a1"/>
    <w:qFormat/>
    <w:rsid w:val="00127DB8"/>
    <w:pPr>
      <w:ind w:firstLine="0"/>
    </w:pPr>
  </w:style>
  <w:style w:type="paragraph" w:customStyle="1" w:styleId="af4">
    <w:name w:val="Таблица_содержание"/>
    <w:basedOn w:val="af3"/>
    <w:qFormat/>
    <w:rsid w:val="003714E7"/>
    <w:pPr>
      <w:spacing w:line="240" w:lineRule="auto"/>
    </w:pPr>
    <w:rPr>
      <w:sz w:val="24"/>
    </w:rPr>
  </w:style>
  <w:style w:type="paragraph" w:customStyle="1" w:styleId="af5">
    <w:name w:val="Код"/>
    <w:basedOn w:val="a1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af6">
    <w:name w:val="ВВЕД_ЗАКЛ_ЛИТ"/>
    <w:basedOn w:val="1"/>
    <w:uiPriority w:val="3"/>
    <w:qFormat/>
    <w:rsid w:val="003714E7"/>
    <w:pPr>
      <w:numPr>
        <w:numId w:val="0"/>
      </w:numPr>
      <w:jc w:val="center"/>
    </w:pPr>
  </w:style>
  <w:style w:type="paragraph" w:styleId="11">
    <w:name w:val="toc 1"/>
    <w:basedOn w:val="a1"/>
    <w:next w:val="a1"/>
    <w:autoRedefine/>
    <w:uiPriority w:val="39"/>
    <w:unhideWhenUsed/>
    <w:rsid w:val="004501E6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b/>
      <w:bCs/>
      <w:caps/>
      <w:sz w:val="24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501E6"/>
    <w:pPr>
      <w:tabs>
        <w:tab w:val="left" w:pos="851"/>
        <w:tab w:val="right" w:leader="dot" w:pos="9344"/>
      </w:tabs>
      <w:ind w:left="261" w:firstLine="0"/>
      <w:jc w:val="left"/>
    </w:pPr>
    <w:rPr>
      <w:smallCaps/>
      <w:sz w:val="24"/>
      <w:szCs w:val="20"/>
    </w:rPr>
  </w:style>
  <w:style w:type="character" w:styleId="af7">
    <w:name w:val="Hyperlink"/>
    <w:basedOn w:val="a2"/>
    <w:uiPriority w:val="99"/>
    <w:unhideWhenUsed/>
    <w:rsid w:val="0092370A"/>
    <w:rPr>
      <w:color w:val="0000FF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203AE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2"/>
    <w:link w:val="4"/>
    <w:uiPriority w:val="9"/>
    <w:semiHidden/>
    <w:rsid w:val="00203AE2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50">
    <w:name w:val="Заголовок 5 Знак"/>
    <w:basedOn w:val="a2"/>
    <w:link w:val="5"/>
    <w:uiPriority w:val="9"/>
    <w:semiHidden/>
    <w:rsid w:val="00203AE2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60">
    <w:name w:val="Заголовок 6 Знак"/>
    <w:basedOn w:val="a2"/>
    <w:link w:val="6"/>
    <w:uiPriority w:val="9"/>
    <w:semiHidden/>
    <w:rsid w:val="00203AE2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70">
    <w:name w:val="Заголовок 7 Знак"/>
    <w:basedOn w:val="a2"/>
    <w:link w:val="7"/>
    <w:uiPriority w:val="9"/>
    <w:semiHidden/>
    <w:rsid w:val="00203AE2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2"/>
    <w:link w:val="8"/>
    <w:uiPriority w:val="9"/>
    <w:semiHidden/>
    <w:rsid w:val="00203A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03A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4501E6"/>
    <w:pPr>
      <w:tabs>
        <w:tab w:val="left" w:pos="2127"/>
        <w:tab w:val="right" w:leader="dot" w:pos="9344"/>
      </w:tabs>
      <w:ind w:firstLine="0"/>
      <w:jc w:val="left"/>
    </w:pPr>
    <w:rPr>
      <w:b/>
      <w:iCs/>
      <w:sz w:val="24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203AE2"/>
    <w:pPr>
      <w:ind w:left="78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203AE2"/>
    <w:pPr>
      <w:ind w:left="10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203AE2"/>
    <w:pPr>
      <w:ind w:left="13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203AE2"/>
    <w:pPr>
      <w:ind w:left="156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203AE2"/>
    <w:pPr>
      <w:ind w:left="182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203AE2"/>
    <w:pPr>
      <w:ind w:left="2080"/>
      <w:jc w:val="left"/>
    </w:pPr>
    <w:rPr>
      <w:rFonts w:asciiTheme="minorHAnsi" w:hAnsiTheme="minorHAnsi"/>
      <w:sz w:val="18"/>
      <w:szCs w:val="18"/>
    </w:rPr>
  </w:style>
  <w:style w:type="paragraph" w:customStyle="1" w:styleId="a">
    <w:name w:val="[ ] Список Литературы"/>
    <w:basedOn w:val="a1"/>
    <w:uiPriority w:val="3"/>
    <w:qFormat/>
    <w:rsid w:val="00705C03"/>
    <w:pPr>
      <w:numPr>
        <w:numId w:val="2"/>
      </w:numPr>
      <w:tabs>
        <w:tab w:val="left" w:pos="567"/>
      </w:tabs>
      <w:spacing w:after="120"/>
      <w:ind w:left="0" w:firstLine="0"/>
    </w:pPr>
  </w:style>
  <w:style w:type="paragraph" w:customStyle="1" w:styleId="a0">
    <w:name w:val="ПРИЛОЖЕНИЕ"/>
    <w:basedOn w:val="1"/>
    <w:uiPriority w:val="3"/>
    <w:qFormat/>
    <w:rsid w:val="0081672F"/>
    <w:pPr>
      <w:numPr>
        <w:numId w:val="3"/>
      </w:numPr>
      <w:spacing w:after="60"/>
      <w:ind w:left="0" w:firstLine="0"/>
      <w:jc w:val="center"/>
    </w:pPr>
    <w:rPr>
      <w:caps w:val="0"/>
    </w:rPr>
  </w:style>
  <w:style w:type="paragraph" w:customStyle="1" w:styleId="52">
    <w:name w:val="5.Основной текст"/>
    <w:basedOn w:val="a1"/>
    <w:link w:val="53"/>
    <w:qFormat/>
    <w:rsid w:val="003714E7"/>
    <w:rPr>
      <w:rFonts w:eastAsia="Times New Roman" w:cs="Times New Roman"/>
      <w:szCs w:val="24"/>
      <w:lang w:eastAsia="ru-RU"/>
    </w:rPr>
  </w:style>
  <w:style w:type="character" w:styleId="af8">
    <w:name w:val="Strong"/>
    <w:basedOn w:val="a2"/>
    <w:uiPriority w:val="22"/>
    <w:qFormat/>
    <w:rsid w:val="0097210C"/>
    <w:rPr>
      <w:b/>
      <w:bCs/>
    </w:rPr>
  </w:style>
  <w:style w:type="character" w:customStyle="1" w:styleId="apple-converted-space">
    <w:name w:val="apple-converted-space"/>
    <w:basedOn w:val="a2"/>
    <w:rsid w:val="0097210C"/>
  </w:style>
  <w:style w:type="table" w:customStyle="1" w:styleId="TableGrid">
    <w:name w:val="TableGrid"/>
    <w:rsid w:val="00454F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3">
    <w:name w:val="5.Основной текст Знак"/>
    <w:basedOn w:val="a2"/>
    <w:link w:val="52"/>
    <w:rsid w:val="00834CF4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9">
    <w:name w:val="Normal (Web)"/>
    <w:basedOn w:val="a1"/>
    <w:uiPriority w:val="99"/>
    <w:semiHidden/>
    <w:unhideWhenUsed/>
    <w:rsid w:val="00F60A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2"/>
    <w:rsid w:val="00F60ABE"/>
  </w:style>
  <w:style w:type="character" w:customStyle="1" w:styleId="mw-editsection-bracket">
    <w:name w:val="mw-editsection-bracket"/>
    <w:basedOn w:val="a2"/>
    <w:rsid w:val="00F60ABE"/>
  </w:style>
  <w:style w:type="character" w:styleId="HTML">
    <w:name w:val="HTML Definition"/>
    <w:basedOn w:val="a2"/>
    <w:uiPriority w:val="99"/>
    <w:semiHidden/>
    <w:unhideWhenUsed/>
    <w:rsid w:val="00F71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\Documents\&#1048;&#1085;&#1089;&#1090;\dipl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86A69-6649-4577-989F-E053BCE4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dipl_template</Template>
  <TotalTime>93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</dc:creator>
  <cp:lastModifiedBy>q q</cp:lastModifiedBy>
  <cp:revision>7</cp:revision>
  <cp:lastPrinted>2015-04-27T09:55:00Z</cp:lastPrinted>
  <dcterms:created xsi:type="dcterms:W3CDTF">2017-11-21T21:01:00Z</dcterms:created>
  <dcterms:modified xsi:type="dcterms:W3CDTF">2021-04-20T07:42:00Z</dcterms:modified>
</cp:coreProperties>
</file>